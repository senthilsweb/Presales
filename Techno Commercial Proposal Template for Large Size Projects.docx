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8BC" w:rsidRPr="00232B03" w:rsidRDefault="00AC33A0" w:rsidP="00AC33A0">
      <w:pPr>
        <w:pStyle w:val="Subtitle"/>
        <w:jc w:val="both"/>
        <w:rPr>
          <w:rFonts w:ascii="Arial Narrow" w:hAnsi="Arial Narrow"/>
          <w:i w:val="0"/>
        </w:rPr>
      </w:pPr>
      <w:r w:rsidRPr="00232B03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FBD91D" wp14:editId="06C4F326">
                <wp:simplePos x="0" y="0"/>
                <wp:positionH relativeFrom="page">
                  <wp:align>center</wp:align>
                </wp:positionH>
                <wp:positionV relativeFrom="paragraph">
                  <wp:posOffset>-757555</wp:posOffset>
                </wp:positionV>
                <wp:extent cx="7232771" cy="8641080"/>
                <wp:effectExtent l="0" t="0" r="6350" b="0"/>
                <wp:wrapNone/>
                <wp:docPr id="12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2771" cy="8641080"/>
                        </a:xfrm>
                        <a:custGeom>
                          <a:avLst/>
                          <a:gdLst>
                            <a:gd name="T0" fmla="*/ 0 w 720"/>
                            <a:gd name="T1" fmla="*/ 0 h 700"/>
                            <a:gd name="T2" fmla="*/ 0 w 720"/>
                            <a:gd name="T3" fmla="*/ 644 h 700"/>
                            <a:gd name="T4" fmla="*/ 113 w 720"/>
                            <a:gd name="T5" fmla="*/ 665 h 700"/>
                            <a:gd name="T6" fmla="*/ 720 w 720"/>
                            <a:gd name="T7" fmla="*/ 644 h 700"/>
                            <a:gd name="T8" fmla="*/ 720 w 720"/>
                            <a:gd name="T9" fmla="*/ 617 h 700"/>
                            <a:gd name="T10" fmla="*/ 720 w 720"/>
                            <a:gd name="T11" fmla="*/ 0 h 700"/>
                            <a:gd name="T12" fmla="*/ 0 w 720"/>
                            <a:gd name="T13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20" h="700">
                              <a:moveTo>
                                <a:pt x="0" y="0"/>
                              </a:moveTo>
                              <a:cubicBezTo>
                                <a:pt x="0" y="644"/>
                                <a:pt x="0" y="644"/>
                                <a:pt x="0" y="644"/>
                              </a:cubicBezTo>
                              <a:cubicBezTo>
                                <a:pt x="23" y="650"/>
                                <a:pt x="62" y="658"/>
                                <a:pt x="113" y="665"/>
                              </a:cubicBezTo>
                              <a:cubicBezTo>
                                <a:pt x="250" y="685"/>
                                <a:pt x="476" y="700"/>
                                <a:pt x="720" y="644"/>
                              </a:cubicBezTo>
                              <a:cubicBezTo>
                                <a:pt x="720" y="617"/>
                                <a:pt x="720" y="617"/>
                                <a:pt x="720" y="617"/>
                              </a:cubicBezTo>
                              <a:cubicBezTo>
                                <a:pt x="720" y="0"/>
                                <a:pt x="720" y="0"/>
                                <a:pt x="72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44546A">
                                <a:tint val="93000"/>
                                <a:satMod val="150000"/>
                                <a:shade val="98000"/>
                                <a:lumMod val="102000"/>
                              </a:srgbClr>
                            </a:gs>
                            <a:gs pos="50000">
                              <a:srgbClr val="44546A">
                                <a:tint val="98000"/>
                                <a:satMod val="130000"/>
                                <a:shade val="90000"/>
                                <a:lumMod val="103000"/>
                              </a:srgbClr>
                            </a:gs>
                            <a:gs pos="100000">
                              <a:srgbClr val="44546A">
                                <a:shade val="63000"/>
                                <a:satMod val="120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7DBD" w:rsidRPr="004D0FE3" w:rsidRDefault="00837DBD" w:rsidP="00AC33A0">
                            <w:pPr>
                              <w:rPr>
                                <w:color w:val="FFFFFF"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837DBD" w:rsidRPr="004D0FE3" w:rsidRDefault="00837DBD" w:rsidP="00AC33A0">
                            <w:pPr>
                              <w:rPr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0" tIns="1097280" rIns="1097280" bIns="109728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BD91D" id="Freeform 10" o:spid="_x0000_s1026" style="position:absolute;left:0;text-align:left;margin-left:0;margin-top:-59.65pt;width:569.5pt;height:680.4pt;z-index:2517227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bottom" coordsize="720,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" adj="-11796480,,5400" path="m,c,644,,644,,644v23,6,62,14,113,21c250,685,476,700,720,644v,-27,,-27,,-27c720,,720,,720,,,,,,,e" fillcolor="#5d6d85" stroked="f">
                <v:fill color2="#334258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0,7949794;1135143,8209026;7232771,7949794;7232771,7616495;7232771,0;0,0" o:connectangles="0,0,0,0,0,0,0" textboxrect="0,0,720,700"/>
                <v:textbox inset="1in,86.4pt,86.4pt,86.4pt">
                  <w:txbxContent>
                    <w:p w:rsidR="00837DBD" w:rsidRPr="004D0FE3" w:rsidRDefault="00837DBD" w:rsidP="00AC33A0">
                      <w:pPr>
                        <w:rPr>
                          <w:color w:val="FFFFFF"/>
                          <w:sz w:val="72"/>
                          <w:szCs w:val="72"/>
                        </w:rPr>
                      </w:pPr>
                      <w:bookmarkStart w:id="1" w:name="_GoBack"/>
                      <w:bookmarkEnd w:id="1"/>
                    </w:p>
                    <w:p w:rsidR="00837DBD" w:rsidRPr="004D0FE3" w:rsidRDefault="00837DBD" w:rsidP="00AC33A0">
                      <w:pPr>
                        <w:rPr>
                          <w:color w:val="FFFFFF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36174" w:rsidRPr="00232B03" w:rsidRDefault="00F36174">
      <w:pPr>
        <w:pStyle w:val="Subtitle"/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E94840" w:rsidP="00F36174">
      <w:pPr>
        <w:rPr>
          <w:rFonts w:ascii="Arial Narrow" w:hAnsi="Arial Narrow"/>
        </w:rPr>
      </w:pPr>
      <w:r w:rsidRPr="00232B03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7F5CDC" wp14:editId="511A1779">
                <wp:simplePos x="0" y="0"/>
                <wp:positionH relativeFrom="column">
                  <wp:posOffset>-552450</wp:posOffset>
                </wp:positionH>
                <wp:positionV relativeFrom="paragraph">
                  <wp:posOffset>167322</wp:posOffset>
                </wp:positionV>
                <wp:extent cx="5952490" cy="289179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289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4D1" w:rsidRPr="00A9374D" w:rsidRDefault="009F74D1" w:rsidP="001C68C5">
                            <w:pPr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72"/>
                                <w:szCs w:val="64"/>
                              </w:rPr>
                            </w:pPr>
                            <w:r w:rsidRPr="00A9374D"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72"/>
                                <w:szCs w:val="64"/>
                              </w:rPr>
                              <w:t>&lt;Client Name&gt;</w:t>
                            </w:r>
                            <w:r w:rsidR="00A9374D" w:rsidRPr="00A9374D"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72"/>
                                <w:szCs w:val="64"/>
                              </w:rPr>
                              <w:t>:</w:t>
                            </w:r>
                          </w:p>
                          <w:p w:rsidR="009F74D1" w:rsidRPr="00A9374D" w:rsidRDefault="009F74D1" w:rsidP="001C68C5">
                            <w:pPr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48"/>
                                <w:szCs w:val="28"/>
                              </w:rPr>
                            </w:pPr>
                            <w:r w:rsidRPr="00A9374D">
                              <w:rPr>
                                <w:rFonts w:ascii="Arial Narrow" w:hAnsi="Arial Narrow" w:cs="Calibri"/>
                                <w:b/>
                                <w:color w:val="FFFFFF"/>
                                <w:sz w:val="48"/>
                                <w:szCs w:val="28"/>
                              </w:rPr>
                              <w:t>Techno Commercial proposal</w:t>
                            </w:r>
                          </w:p>
                          <w:p w:rsidR="009F74D1" w:rsidRPr="00545F48" w:rsidRDefault="009F74D1" w:rsidP="001C68C5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32"/>
                                <w:szCs w:val="28"/>
                              </w:rPr>
                              <w:t xml:space="preserve">Month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32"/>
                                <w:szCs w:val="28"/>
                              </w:rPr>
                              <w:t>yyyy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F5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43.5pt;margin-top:13.15pt;width:468.7pt;height:22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" filled="f" stroked="f">
                <v:textbox>
                  <w:txbxContent>
                    <w:p w:rsidR="009F74D1" w:rsidRPr="00A9374D" w:rsidRDefault="009F74D1" w:rsidP="001C68C5">
                      <w:pPr>
                        <w:rPr>
                          <w:rFonts w:ascii="Arial Narrow" w:hAnsi="Arial Narrow" w:cs="Calibri"/>
                          <w:b/>
                          <w:color w:val="FFFFFF"/>
                          <w:sz w:val="72"/>
                          <w:szCs w:val="64"/>
                        </w:rPr>
                      </w:pPr>
                      <w:r w:rsidRPr="00A9374D">
                        <w:rPr>
                          <w:rFonts w:ascii="Arial Narrow" w:hAnsi="Arial Narrow" w:cs="Calibri"/>
                          <w:b/>
                          <w:color w:val="FFFFFF"/>
                          <w:sz w:val="72"/>
                          <w:szCs w:val="64"/>
                        </w:rPr>
                        <w:t>&lt;Client Name&gt;</w:t>
                      </w:r>
                      <w:r w:rsidR="00A9374D" w:rsidRPr="00A9374D">
                        <w:rPr>
                          <w:rFonts w:ascii="Arial Narrow" w:hAnsi="Arial Narrow" w:cs="Calibri"/>
                          <w:b/>
                          <w:color w:val="FFFFFF"/>
                          <w:sz w:val="72"/>
                          <w:szCs w:val="64"/>
                        </w:rPr>
                        <w:t>:</w:t>
                      </w:r>
                    </w:p>
                    <w:p w:rsidR="009F74D1" w:rsidRPr="00A9374D" w:rsidRDefault="009F74D1" w:rsidP="001C68C5">
                      <w:pPr>
                        <w:rPr>
                          <w:rFonts w:ascii="Arial Narrow" w:hAnsi="Arial Narrow" w:cs="Calibri"/>
                          <w:b/>
                          <w:color w:val="FFFFFF"/>
                          <w:sz w:val="48"/>
                          <w:szCs w:val="28"/>
                        </w:rPr>
                      </w:pPr>
                      <w:r w:rsidRPr="00A9374D">
                        <w:rPr>
                          <w:rFonts w:ascii="Arial Narrow" w:hAnsi="Arial Narrow" w:cs="Calibri"/>
                          <w:b/>
                          <w:color w:val="FFFFFF"/>
                          <w:sz w:val="48"/>
                          <w:szCs w:val="28"/>
                        </w:rPr>
                        <w:t>Techno Commercial proposal</w:t>
                      </w:r>
                    </w:p>
                    <w:p w:rsidR="009F74D1" w:rsidRPr="00545F48" w:rsidRDefault="009F74D1" w:rsidP="001C68C5">
                      <w:pPr>
                        <w:rPr>
                          <w:rFonts w:ascii="Calibri" w:hAnsi="Calibri" w:cs="Calibri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z w:val="32"/>
                          <w:szCs w:val="28"/>
                        </w:rPr>
                        <w:t xml:space="preserve">Month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/>
                          <w:sz w:val="32"/>
                          <w:szCs w:val="28"/>
                        </w:rPr>
                        <w:t>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rPr>
          <w:rFonts w:ascii="Arial Narrow" w:hAnsi="Arial Narrow"/>
        </w:rPr>
      </w:pPr>
    </w:p>
    <w:p w:rsidR="00F36174" w:rsidRPr="00232B03" w:rsidRDefault="00F36174" w:rsidP="00F36174">
      <w:pPr>
        <w:tabs>
          <w:tab w:val="left" w:pos="1485"/>
        </w:tabs>
        <w:rPr>
          <w:rFonts w:ascii="Arial Narrow" w:hAnsi="Arial Narrow"/>
        </w:rPr>
      </w:pPr>
      <w:r w:rsidRPr="00232B03">
        <w:rPr>
          <w:rFonts w:ascii="Arial Narrow" w:hAnsi="Arial Narrow"/>
        </w:rPr>
        <w:tab/>
      </w:r>
    </w:p>
    <w:p w:rsidR="00F36174" w:rsidRPr="00232B03" w:rsidRDefault="00F36174" w:rsidP="00F36174">
      <w:pPr>
        <w:rPr>
          <w:rFonts w:ascii="Arial Narrow" w:hAnsi="Arial Narrow"/>
        </w:rPr>
      </w:pPr>
    </w:p>
    <w:p w:rsidR="002818BC" w:rsidRPr="00232B03" w:rsidRDefault="00CB59B7" w:rsidP="00F36174">
      <w:pPr>
        <w:rPr>
          <w:rFonts w:ascii="Arial Narrow" w:hAnsi="Arial Narrow"/>
        </w:rPr>
        <w:sectPr w:rsidR="002818BC" w:rsidRPr="00232B03" w:rsidSect="008D2827">
          <w:headerReference w:type="default" r:id="rId8"/>
          <w:footnotePr>
            <w:pos w:val="beneathText"/>
          </w:footnotePr>
          <w:pgSz w:w="11906" w:h="16838" w:code="9"/>
          <w:pgMar w:top="1440" w:right="1440" w:bottom="1640" w:left="2160" w:header="678" w:footer="1080" w:gutter="0"/>
          <w:cols w:space="720"/>
          <w:noEndnote/>
        </w:sectPr>
      </w:pPr>
      <w:r w:rsidRPr="00232B03">
        <w:rPr>
          <w:rFonts w:ascii="Arial Narrow" w:hAnsi="Arial Narrow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E0C8F" wp14:editId="7E248404">
                <wp:simplePos x="0" y="0"/>
                <wp:positionH relativeFrom="column">
                  <wp:posOffset>2857500</wp:posOffset>
                </wp:positionH>
                <wp:positionV relativeFrom="paragraph">
                  <wp:posOffset>3119437</wp:posOffset>
                </wp:positionV>
                <wp:extent cx="2941607" cy="14923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607" cy="149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4D1" w:rsidRPr="00CB59B7" w:rsidRDefault="009F74D1" w:rsidP="00CB59B7">
                            <w:pPr>
                              <w:spacing w:after="0"/>
                              <w:rPr>
                                <w:rFonts w:ascii="Arial Narrow" w:hAnsi="Arial Narrow" w:cs="Candara"/>
                                <w:color w:val="FFFFFF" w:themeColor="background1"/>
                                <w:szCs w:val="20"/>
                                <w:lang w:val="en-IN"/>
                              </w:rPr>
                            </w:pPr>
                            <w:r w:rsidRPr="00CB59B7">
                              <w:rPr>
                                <w:rFonts w:ascii="Arial Narrow" w:hAnsi="Arial Narrow" w:cs="Candara"/>
                                <w:b/>
                                <w:bCs/>
                                <w:color w:val="FFFFFF" w:themeColor="background1"/>
                                <w:szCs w:val="20"/>
                                <w:lang w:val="en-IN"/>
                              </w:rPr>
                              <w:t>Copyright Information</w:t>
                            </w:r>
                          </w:p>
                          <w:p w:rsidR="009F74D1" w:rsidRPr="00CB59B7" w:rsidRDefault="009F74D1" w:rsidP="00CB59B7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Cs w:val="20"/>
                              </w:rPr>
                            </w:pPr>
                            <w:r w:rsidRPr="00CB59B7">
                              <w:rPr>
                                <w:rFonts w:ascii="Arial Narrow" w:hAnsi="Arial Narrow" w:cs="Candara"/>
                                <w:color w:val="FFFFFF" w:themeColor="background1"/>
                                <w:szCs w:val="20"/>
                                <w:lang w:val="en-IN"/>
                              </w:rPr>
                              <w:t xml:space="preserve">This document 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E0C8F" id="Text Box 17" o:spid="_x0000_s1028" type="#_x0000_t202" style="position:absolute;left:0;text-align:left;margin-left:225pt;margin-top:245.6pt;width:231.6pt;height:11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" filled="f" stroked="f" strokeweight=".5pt">
                <v:textbox>
                  <w:txbxContent>
                    <w:p w:rsidR="009F74D1" w:rsidRPr="00CB59B7" w:rsidRDefault="009F74D1" w:rsidP="00CB59B7">
                      <w:pPr>
                        <w:spacing w:after="0"/>
                        <w:rPr>
                          <w:rFonts w:ascii="Arial Narrow" w:hAnsi="Arial Narrow" w:cs="Candara"/>
                          <w:color w:val="FFFFFF" w:themeColor="background1"/>
                          <w:szCs w:val="20"/>
                          <w:lang w:val="en-IN"/>
                        </w:rPr>
                      </w:pPr>
                      <w:r w:rsidRPr="00CB59B7">
                        <w:rPr>
                          <w:rFonts w:ascii="Arial Narrow" w:hAnsi="Arial Narrow" w:cs="Candara"/>
                          <w:b/>
                          <w:bCs/>
                          <w:color w:val="FFFFFF" w:themeColor="background1"/>
                          <w:szCs w:val="20"/>
                          <w:lang w:val="en-IN"/>
                        </w:rPr>
                        <w:t>Copyright Information</w:t>
                      </w:r>
                    </w:p>
                    <w:p w:rsidR="009F74D1" w:rsidRPr="00CB59B7" w:rsidRDefault="009F74D1" w:rsidP="00CB59B7">
                      <w:pPr>
                        <w:rPr>
                          <w:rFonts w:ascii="Arial Narrow" w:hAnsi="Arial Narrow"/>
                          <w:color w:val="FFFFFF" w:themeColor="background1"/>
                          <w:szCs w:val="20"/>
                        </w:rPr>
                      </w:pPr>
                      <w:r w:rsidRPr="00CB59B7">
                        <w:rPr>
                          <w:rFonts w:ascii="Arial Narrow" w:hAnsi="Arial Narrow" w:cs="Candara"/>
                          <w:color w:val="FFFFFF" w:themeColor="background1"/>
                          <w:szCs w:val="20"/>
                          <w:lang w:val="en-IN"/>
                        </w:rPr>
                        <w:t xml:space="preserve">This document is </w:t>
                      </w:r>
                    </w:p>
                  </w:txbxContent>
                </v:textbox>
              </v:shape>
            </w:pict>
          </mc:Fallback>
        </mc:AlternateContent>
      </w:r>
    </w:p>
    <w:p w:rsidR="008E73B5" w:rsidRPr="008E73B5" w:rsidRDefault="002818BC" w:rsidP="00996600">
      <w:pPr>
        <w:pStyle w:val="Heading1"/>
        <w:numPr>
          <w:ilvl w:val="0"/>
          <w:numId w:val="0"/>
        </w:numPr>
        <w:jc w:val="center"/>
        <w:rPr>
          <w:rFonts w:ascii="Arial Narrow" w:hAnsi="Arial Narrow"/>
          <w:noProof/>
          <w:sz w:val="24"/>
          <w:szCs w:val="24"/>
        </w:rPr>
      </w:pPr>
      <w:bookmarkStart w:id="2" w:name="_Toc6984995"/>
      <w:bookmarkStart w:id="3" w:name="_Toc336589832"/>
      <w:bookmarkStart w:id="4" w:name="_Toc528407305"/>
      <w:r w:rsidRPr="008E73B5">
        <w:rPr>
          <w:rFonts w:ascii="Arial Narrow" w:hAnsi="Arial Narrow"/>
          <w:color w:val="000000" w:themeColor="text1"/>
          <w:sz w:val="24"/>
          <w:szCs w:val="24"/>
        </w:rPr>
        <w:lastRenderedPageBreak/>
        <w:t>Table of contents</w:t>
      </w:r>
      <w:bookmarkEnd w:id="2"/>
      <w:bookmarkEnd w:id="3"/>
      <w:bookmarkEnd w:id="4"/>
      <w:r w:rsidR="002A20FE" w:rsidRPr="008E73B5">
        <w:rPr>
          <w:rFonts w:ascii="Arial Narrow" w:hAnsi="Arial Narrow" w:cs="Arial"/>
          <w:color w:val="000000" w:themeColor="text1"/>
          <w:sz w:val="24"/>
          <w:szCs w:val="24"/>
        </w:rPr>
        <w:fldChar w:fldCharType="begin"/>
      </w:r>
      <w:r w:rsidRPr="008E73B5">
        <w:rPr>
          <w:rFonts w:ascii="Arial Narrow" w:hAnsi="Arial Narrow" w:cs="Arial"/>
          <w:color w:val="000000" w:themeColor="text1"/>
          <w:sz w:val="24"/>
          <w:szCs w:val="24"/>
        </w:rPr>
        <w:instrText xml:space="preserve"> TOC \o "1-3" \h \z \u </w:instrText>
      </w:r>
      <w:r w:rsidR="002A20FE" w:rsidRPr="008E73B5">
        <w:rPr>
          <w:rFonts w:ascii="Arial Narrow" w:hAnsi="Arial Narrow" w:cs="Arial"/>
          <w:color w:val="000000" w:themeColor="text1"/>
          <w:sz w:val="24"/>
          <w:szCs w:val="24"/>
        </w:rPr>
        <w:fldChar w:fldCharType="separate"/>
      </w:r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5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Table of contents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2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6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1.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Executive Summary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4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1.1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About &lt;company (Vendor)&gt;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4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1.2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About &lt;Client&gt;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4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0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2.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Why &lt;Vendor&gt;?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_Toc528407309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5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2.1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Key differentiators &amp; values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5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3.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Scope of the engagement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2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3.1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In-Scope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3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3.2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Out of Scope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3.3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Key Assumptions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5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Proposed Solution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6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Business Architecture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Technology Solution Architecture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Deployment Architecture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1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4.4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Continuous Integration &amp; Delivery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_Toc528407319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4.5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Hardware Requirements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4.6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Software Requirements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2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5.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Indicative Project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3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5.1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Effort Estimations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5.2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Project Schedule / Milestones &amp; Deliverables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5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5.3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Proposed Staff / Resource Allocation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6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6.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Project Governance &amp; Communication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Indicative Communication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Escalation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2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Performance Review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_Toc528407329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6.4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Project Management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6.5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Risk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2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6.6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Issue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3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6.7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Quality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6.8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Acceptance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5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6.9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Change Management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6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7.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Maintenance &amp; Support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Support Workflow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7.2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Service Levels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3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7.3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Working hours &amp; shift plan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_Toc528407339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7.4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Work/Change request workflow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7.5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Work request Prioritization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2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7.6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Salient features of &lt;Vendor’s&gt; approach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3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8.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Proposed Engagement Team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11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2"/>
        <w:tabs>
          <w:tab w:val="left" w:pos="88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8.1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Sample Team profiles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11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tabs>
          <w:tab w:val="left" w:pos="400"/>
        </w:tabs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5" w:history="1"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9.</w:t>
        </w:r>
        <w:r w:rsidRPr="008E73B5">
          <w:rPr>
            <w:rFonts w:ascii="Arial Narrow" w:eastAsiaTheme="minorEastAsia" w:hAnsi="Arial Narrow" w:cstheme="minorBidi"/>
            <w:noProof/>
            <w:sz w:val="24"/>
            <w:szCs w:val="24"/>
          </w:rPr>
          <w:tab/>
        </w:r>
        <w:r w:rsidRPr="008E73B5">
          <w:rPr>
            <w:rStyle w:val="Hyperlink"/>
            <w:rFonts w:ascii="Arial Narrow" w:hAnsi="Arial Narrow" w:cs="Arial Narrow"/>
            <w:noProof/>
            <w:sz w:val="24"/>
            <w:szCs w:val="24"/>
          </w:rPr>
          <w:t>Glossary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_Toc528407345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12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6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A: Pricing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_Toc528407346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13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7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B: Audited &amp; Financial Results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_Toc528407347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14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8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C:  &lt;Certifications if any&gt;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_Toc528407348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15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49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D: Press Releases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_Toc528407349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16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0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E: Case Studies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_Toc528407350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17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1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F: Weekly Status Report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_Toc528407351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18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2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G: Monthly Steering Committee Report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_Toc528407352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19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3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Annexure H : Change Request Form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_Toc528407353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20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8E73B5" w:rsidRPr="008E73B5" w:rsidRDefault="008E73B5">
      <w:pPr>
        <w:pStyle w:val="TOC1"/>
        <w:rPr>
          <w:rFonts w:ascii="Arial Narrow" w:eastAsiaTheme="minorEastAsia" w:hAnsi="Arial Narrow" w:cstheme="minorBidi"/>
          <w:noProof/>
          <w:sz w:val="24"/>
          <w:szCs w:val="24"/>
        </w:rPr>
      </w:pPr>
      <w:hyperlink w:anchor="_Toc528407354" w:history="1">
        <w:r w:rsidRPr="008E73B5">
          <w:rPr>
            <w:rStyle w:val="Hyperlink"/>
            <w:rFonts w:ascii="Arial Narrow" w:hAnsi="Arial Narrow"/>
            <w:noProof/>
            <w:sz w:val="24"/>
            <w:szCs w:val="24"/>
          </w:rPr>
          <w:t>Contact Details: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_Toc528407354 \h </w:instrTex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t>21</w:t>
        </w:r>
        <w:r w:rsidRPr="008E73B5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166F60" w:rsidRPr="00232B03" w:rsidRDefault="002A20FE" w:rsidP="00166F60">
      <w:pPr>
        <w:pStyle w:val="Heading1"/>
        <w:ind w:left="360" w:hanging="360"/>
        <w:rPr>
          <w:rFonts w:ascii="Arial Narrow" w:hAnsi="Arial Narrow"/>
          <w:color w:val="000000" w:themeColor="text1"/>
        </w:rPr>
      </w:pPr>
      <w:r w:rsidRPr="008E73B5">
        <w:rPr>
          <w:rFonts w:ascii="Arial Narrow" w:hAnsi="Arial Narrow" w:cs="Arial"/>
          <w:b w:val="0"/>
          <w:color w:val="000000" w:themeColor="text1"/>
          <w:sz w:val="24"/>
          <w:szCs w:val="24"/>
        </w:rPr>
        <w:lastRenderedPageBreak/>
        <w:fldChar w:fldCharType="end"/>
      </w:r>
      <w:bookmarkStart w:id="5" w:name="_Toc323278788"/>
      <w:bookmarkStart w:id="6" w:name="_Toc6984998"/>
      <w:r w:rsidR="005A6F26" w:rsidRPr="00232B03">
        <w:rPr>
          <w:rFonts w:ascii="Arial Narrow" w:hAnsi="Arial Narrow"/>
          <w:color w:val="000000" w:themeColor="text1"/>
        </w:rPr>
        <w:t xml:space="preserve"> </w:t>
      </w:r>
      <w:bookmarkStart w:id="7" w:name="_Toc528407306"/>
      <w:bookmarkEnd w:id="5"/>
      <w:r w:rsidR="00AA1829" w:rsidRPr="00232B03">
        <w:rPr>
          <w:rFonts w:ascii="Arial Narrow" w:hAnsi="Arial Narrow"/>
          <w:color w:val="000000" w:themeColor="text1"/>
        </w:rPr>
        <w:t>Executive Summary</w:t>
      </w:r>
      <w:bookmarkEnd w:id="7"/>
    </w:p>
    <w:p w:rsidR="000627D1" w:rsidRPr="00232B03" w:rsidRDefault="00AA1829" w:rsidP="00312B4F">
      <w:pPr>
        <w:pStyle w:val="Heading2"/>
        <w:ind w:left="540" w:hanging="540"/>
      </w:pPr>
      <w:bookmarkStart w:id="8" w:name="_Toc528407307"/>
      <w:r w:rsidRPr="00232B03">
        <w:t>About &lt;company (Vendor)&gt;</w:t>
      </w:r>
      <w:bookmarkEnd w:id="8"/>
    </w:p>
    <w:p w:rsidR="005922F6" w:rsidRPr="00232B03" w:rsidRDefault="005922F6" w:rsidP="000627D1">
      <w:pPr>
        <w:pStyle w:val="BodyText"/>
        <w:rPr>
          <w:rFonts w:ascii="Arial Narrow" w:hAnsi="Arial Narrow"/>
          <w:sz w:val="24"/>
        </w:rPr>
      </w:pPr>
    </w:p>
    <w:p w:rsidR="000627D1" w:rsidRPr="00232B03" w:rsidRDefault="00AA1829" w:rsidP="00312B4F">
      <w:pPr>
        <w:pStyle w:val="Heading2"/>
        <w:ind w:left="540" w:hanging="540"/>
      </w:pPr>
      <w:bookmarkStart w:id="9" w:name="_Toc528407308"/>
      <w:r w:rsidRPr="00232B03">
        <w:t>About &lt;Client&gt;</w:t>
      </w:r>
      <w:bookmarkEnd w:id="9"/>
    </w:p>
    <w:p w:rsidR="00AA1829" w:rsidRPr="00232B03" w:rsidRDefault="00AA1829" w:rsidP="00AA1829">
      <w:pPr>
        <w:pStyle w:val="BodyText"/>
        <w:rPr>
          <w:rFonts w:ascii="Arial Narrow" w:hAnsi="Arial Narrow"/>
        </w:rPr>
      </w:pPr>
    </w:p>
    <w:p w:rsidR="00AA1829" w:rsidRPr="00232B03" w:rsidRDefault="00AA1829" w:rsidP="00AA1829">
      <w:pPr>
        <w:pStyle w:val="BodyText"/>
        <w:rPr>
          <w:rFonts w:ascii="Arial Narrow" w:hAnsi="Arial Narrow"/>
        </w:rPr>
      </w:pPr>
    </w:p>
    <w:p w:rsidR="005922F6" w:rsidRPr="00232B03" w:rsidRDefault="005922F6" w:rsidP="00DB369E">
      <w:pPr>
        <w:pStyle w:val="BodyText"/>
        <w:rPr>
          <w:rFonts w:ascii="Arial Narrow" w:hAnsi="Arial Narrow"/>
          <w:szCs w:val="20"/>
        </w:rPr>
      </w:pPr>
    </w:p>
    <w:p w:rsidR="000627D1" w:rsidRPr="00232B03" w:rsidRDefault="00AA1829" w:rsidP="005922F6">
      <w:pPr>
        <w:pStyle w:val="Heading1"/>
        <w:ind w:left="360" w:hanging="360"/>
        <w:rPr>
          <w:rFonts w:ascii="Arial Narrow" w:hAnsi="Arial Narrow"/>
          <w:color w:val="000000" w:themeColor="text1"/>
        </w:rPr>
      </w:pPr>
      <w:bookmarkStart w:id="10" w:name="_Toc528407309"/>
      <w:r w:rsidRPr="00232B03">
        <w:rPr>
          <w:rFonts w:ascii="Arial Narrow" w:hAnsi="Arial Narrow"/>
          <w:color w:val="000000" w:themeColor="text1"/>
        </w:rPr>
        <w:lastRenderedPageBreak/>
        <w:t>Why &lt;Vendor&gt;?</w:t>
      </w:r>
      <w:bookmarkEnd w:id="10"/>
    </w:p>
    <w:p w:rsidR="00B26B8D" w:rsidRPr="00232B03" w:rsidRDefault="00B26B8D" w:rsidP="00B31B0E">
      <w:pPr>
        <w:pStyle w:val="ListParagraph"/>
        <w:ind w:left="1080"/>
        <w:rPr>
          <w:rFonts w:ascii="Arial Narrow" w:hAnsi="Arial Narrow"/>
        </w:rPr>
      </w:pPr>
    </w:p>
    <w:p w:rsidR="00B26B8D" w:rsidRPr="00232B03" w:rsidRDefault="00B26B8D" w:rsidP="00B31B0E">
      <w:pPr>
        <w:pStyle w:val="ListParagraph"/>
        <w:ind w:left="1080"/>
        <w:rPr>
          <w:rFonts w:ascii="Arial Narrow" w:hAnsi="Arial Narrow"/>
        </w:rPr>
      </w:pPr>
    </w:p>
    <w:p w:rsidR="00DA1847" w:rsidRPr="00232B03" w:rsidRDefault="00394958" w:rsidP="00DA1847">
      <w:pPr>
        <w:pStyle w:val="Heading2"/>
        <w:ind w:left="540" w:hanging="540"/>
      </w:pPr>
      <w:bookmarkStart w:id="11" w:name="_Toc528407310"/>
      <w:r w:rsidRPr="00232B03">
        <w:t>Key differentiators &amp; values</w:t>
      </w:r>
      <w:bookmarkEnd w:id="11"/>
    </w:p>
    <w:p w:rsidR="000627D1" w:rsidRPr="00232B03" w:rsidRDefault="000627D1" w:rsidP="00651BA0">
      <w:pPr>
        <w:pStyle w:val="Heading1"/>
        <w:ind w:left="360" w:hanging="360"/>
        <w:rPr>
          <w:rFonts w:ascii="Arial Narrow" w:hAnsi="Arial Narrow"/>
          <w:color w:val="000000" w:themeColor="text1"/>
        </w:rPr>
      </w:pPr>
      <w:bookmarkStart w:id="12" w:name="_Toc528407311"/>
      <w:r w:rsidRPr="00232B03">
        <w:rPr>
          <w:rFonts w:ascii="Arial Narrow" w:hAnsi="Arial Narrow"/>
          <w:color w:val="000000" w:themeColor="text1"/>
        </w:rPr>
        <w:lastRenderedPageBreak/>
        <w:t>Scope</w:t>
      </w:r>
      <w:r w:rsidR="00651BA0" w:rsidRPr="00232B03">
        <w:rPr>
          <w:rFonts w:ascii="Arial Narrow" w:hAnsi="Arial Narrow"/>
          <w:color w:val="000000" w:themeColor="text1"/>
        </w:rPr>
        <w:t xml:space="preserve"> of the engagement</w:t>
      </w:r>
      <w:bookmarkEnd w:id="12"/>
    </w:p>
    <w:p w:rsidR="000627D1" w:rsidRPr="00232B03" w:rsidRDefault="00651BA0" w:rsidP="00651BA0">
      <w:pPr>
        <w:pStyle w:val="Heading2"/>
        <w:ind w:left="540" w:hanging="540"/>
      </w:pPr>
      <w:bookmarkStart w:id="13" w:name="_Toc528407312"/>
      <w:r w:rsidRPr="00232B03">
        <w:t>In-Scope</w:t>
      </w:r>
      <w:bookmarkEnd w:id="13"/>
    </w:p>
    <w:p w:rsidR="00AA1829" w:rsidRPr="00232B03" w:rsidRDefault="00651BA0" w:rsidP="00AA1829">
      <w:pPr>
        <w:pStyle w:val="Heading2"/>
        <w:ind w:left="540" w:hanging="540"/>
      </w:pPr>
      <w:bookmarkStart w:id="14" w:name="_Toc528407313"/>
      <w:r w:rsidRPr="00232B03">
        <w:t>Out of Scope</w:t>
      </w:r>
      <w:bookmarkEnd w:id="14"/>
    </w:p>
    <w:p w:rsidR="00AA1829" w:rsidRPr="00232B03" w:rsidRDefault="00AA1829" w:rsidP="00AA1829">
      <w:pPr>
        <w:pStyle w:val="Heading2"/>
        <w:ind w:left="540" w:hanging="540"/>
      </w:pPr>
      <w:bookmarkStart w:id="15" w:name="_Toc528407314"/>
      <w:r w:rsidRPr="00232B03">
        <w:t>Key Assumptions</w:t>
      </w:r>
      <w:bookmarkEnd w:id="15"/>
    </w:p>
    <w:p w:rsidR="00AA1829" w:rsidRPr="00232B03" w:rsidRDefault="00AA1829" w:rsidP="00AA1829">
      <w:pPr>
        <w:pStyle w:val="BodyText"/>
        <w:rPr>
          <w:rFonts w:ascii="Arial Narrow" w:hAnsi="Arial Narrow"/>
        </w:rPr>
      </w:pPr>
    </w:p>
    <w:p w:rsidR="00651BA0" w:rsidRPr="00232B03" w:rsidRDefault="00651BA0" w:rsidP="00651BA0">
      <w:pPr>
        <w:pStyle w:val="BodyText"/>
        <w:rPr>
          <w:rFonts w:ascii="Arial Narrow" w:hAnsi="Arial Narrow"/>
        </w:rPr>
      </w:pPr>
    </w:p>
    <w:p w:rsidR="00AA1829" w:rsidRPr="00232B03" w:rsidRDefault="00AA1829" w:rsidP="00AA1829">
      <w:pPr>
        <w:pStyle w:val="Heading1"/>
        <w:ind w:left="360" w:hanging="360"/>
        <w:jc w:val="left"/>
        <w:rPr>
          <w:rFonts w:ascii="Arial Narrow" w:hAnsi="Arial Narrow"/>
          <w:color w:val="000000" w:themeColor="text1"/>
        </w:rPr>
      </w:pPr>
      <w:bookmarkStart w:id="16" w:name="_Toc335997422"/>
      <w:bookmarkStart w:id="17" w:name="_Toc528407315"/>
      <w:r w:rsidRPr="00232B03">
        <w:rPr>
          <w:rFonts w:ascii="Arial Narrow" w:hAnsi="Arial Narrow"/>
          <w:color w:val="000000" w:themeColor="text1"/>
        </w:rPr>
        <w:lastRenderedPageBreak/>
        <w:t>Proposed Solution</w:t>
      </w:r>
      <w:bookmarkEnd w:id="16"/>
      <w:bookmarkEnd w:id="17"/>
    </w:p>
    <w:p w:rsidR="00AA1829" w:rsidRPr="00232B03" w:rsidRDefault="00AA1829" w:rsidP="004B56DC">
      <w:pPr>
        <w:pStyle w:val="Heading2"/>
        <w:ind w:left="540" w:hanging="540"/>
      </w:pPr>
      <w:bookmarkStart w:id="18" w:name="_Toc335983882"/>
      <w:bookmarkStart w:id="19" w:name="_Toc335997434"/>
      <w:bookmarkStart w:id="20" w:name="_Toc335997438"/>
      <w:r w:rsidRPr="00232B03">
        <w:t xml:space="preserve"> </w:t>
      </w:r>
      <w:bookmarkStart w:id="21" w:name="_Toc335983886"/>
      <w:bookmarkStart w:id="22" w:name="_Toc335997442"/>
      <w:bookmarkStart w:id="23" w:name="_Toc528407316"/>
      <w:bookmarkEnd w:id="18"/>
      <w:bookmarkEnd w:id="19"/>
      <w:bookmarkEnd w:id="20"/>
      <w:r w:rsidRPr="00232B03">
        <w:t>Business Architecture</w:t>
      </w:r>
      <w:bookmarkEnd w:id="21"/>
      <w:bookmarkEnd w:id="22"/>
      <w:bookmarkEnd w:id="23"/>
    </w:p>
    <w:p w:rsidR="00AA1829" w:rsidRPr="00232B03" w:rsidRDefault="009360A7" w:rsidP="00AA1829">
      <w:pPr>
        <w:pStyle w:val="Heading2"/>
        <w:ind w:left="540" w:hanging="540"/>
      </w:pPr>
      <w:bookmarkStart w:id="24" w:name="_Toc528407317"/>
      <w:r w:rsidRPr="00232B03">
        <w:t>Technology Solution</w:t>
      </w:r>
      <w:r w:rsidR="00AA1829" w:rsidRPr="00232B03">
        <w:t xml:space="preserve"> Architecture</w:t>
      </w:r>
      <w:bookmarkEnd w:id="24"/>
    </w:p>
    <w:p w:rsidR="00AA1829" w:rsidRPr="00232B03" w:rsidRDefault="00AA1829" w:rsidP="00AA1829">
      <w:pPr>
        <w:pStyle w:val="Heading2"/>
        <w:ind w:left="540" w:hanging="540"/>
      </w:pPr>
      <w:bookmarkStart w:id="25" w:name="_Toc335983883"/>
      <w:bookmarkStart w:id="26" w:name="_Toc335994855"/>
      <w:bookmarkStart w:id="27" w:name="_Toc528407318"/>
      <w:r w:rsidRPr="00232B03">
        <w:t>Deployment Architecture</w:t>
      </w:r>
      <w:bookmarkEnd w:id="25"/>
      <w:bookmarkEnd w:id="26"/>
      <w:bookmarkEnd w:id="27"/>
    </w:p>
    <w:p w:rsidR="009360A7" w:rsidRPr="00232B03" w:rsidRDefault="009360A7" w:rsidP="009360A7">
      <w:pPr>
        <w:pStyle w:val="Heading2"/>
        <w:ind w:left="540" w:hanging="540"/>
      </w:pPr>
      <w:bookmarkStart w:id="28" w:name="_Toc528407319"/>
      <w:r w:rsidRPr="00232B03">
        <w:t>Continuous Integration &amp; Delivery</w:t>
      </w:r>
      <w:bookmarkEnd w:id="28"/>
    </w:p>
    <w:p w:rsidR="00AA1829" w:rsidRPr="00232B03" w:rsidRDefault="00AA1829" w:rsidP="00AA1829">
      <w:pPr>
        <w:pStyle w:val="Heading2"/>
        <w:ind w:left="540" w:hanging="540"/>
      </w:pPr>
      <w:bookmarkStart w:id="29" w:name="_Toc335997448"/>
      <w:bookmarkStart w:id="30" w:name="_Toc6984999"/>
      <w:bookmarkStart w:id="31" w:name="_Toc335983884"/>
      <w:bookmarkStart w:id="32" w:name="_Toc335994856"/>
      <w:bookmarkStart w:id="33" w:name="_Toc528407320"/>
      <w:r w:rsidRPr="00232B03">
        <w:t xml:space="preserve">Hardware </w:t>
      </w:r>
      <w:bookmarkEnd w:id="31"/>
      <w:bookmarkEnd w:id="32"/>
      <w:r w:rsidRPr="00232B03">
        <w:t>Requirements</w:t>
      </w:r>
      <w:bookmarkEnd w:id="33"/>
      <w:r w:rsidRPr="00232B03">
        <w:t xml:space="preserve"> </w:t>
      </w:r>
    </w:p>
    <w:p w:rsidR="00AA1829" w:rsidRPr="00232B03" w:rsidRDefault="00AA1829" w:rsidP="00AA1829">
      <w:pPr>
        <w:pStyle w:val="Heading2"/>
        <w:ind w:left="540" w:hanging="540"/>
      </w:pPr>
      <w:bookmarkStart w:id="34" w:name="_Toc335983885"/>
      <w:bookmarkStart w:id="35" w:name="_Toc335994857"/>
      <w:bookmarkStart w:id="36" w:name="_Toc528407321"/>
      <w:r w:rsidRPr="00232B03">
        <w:t xml:space="preserve">Software </w:t>
      </w:r>
      <w:bookmarkEnd w:id="34"/>
      <w:bookmarkEnd w:id="35"/>
      <w:r w:rsidRPr="00232B03">
        <w:t>Requirements</w:t>
      </w:r>
      <w:bookmarkEnd w:id="36"/>
    </w:p>
    <w:p w:rsidR="00784D0F" w:rsidRDefault="00510E2E" w:rsidP="00784D0F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37" w:name="_Toc528407322"/>
      <w:bookmarkEnd w:id="29"/>
      <w:bookmarkEnd w:id="30"/>
      <w:r>
        <w:rPr>
          <w:rFonts w:ascii="Arial Narrow" w:hAnsi="Arial Narrow" w:cs="Arial Narrow"/>
          <w:color w:val="000000"/>
        </w:rPr>
        <w:lastRenderedPageBreak/>
        <w:t xml:space="preserve">Indicative </w:t>
      </w:r>
      <w:r w:rsidR="00223F93" w:rsidRPr="00232B03">
        <w:rPr>
          <w:rFonts w:ascii="Arial Narrow" w:hAnsi="Arial Narrow" w:cs="Arial Narrow"/>
          <w:color w:val="000000"/>
        </w:rPr>
        <w:t>Project Plan</w:t>
      </w:r>
      <w:bookmarkEnd w:id="37"/>
    </w:p>
    <w:p w:rsidR="008E73B5" w:rsidRPr="008E73B5" w:rsidRDefault="008E73B5" w:rsidP="008E73B5">
      <w:pPr>
        <w:pStyle w:val="BodyText"/>
      </w:pPr>
    </w:p>
    <w:p w:rsidR="00510E2E" w:rsidRPr="00232B03" w:rsidRDefault="00510E2E" w:rsidP="00510E2E">
      <w:pPr>
        <w:pStyle w:val="Heading2"/>
        <w:ind w:left="540" w:hanging="540"/>
      </w:pPr>
      <w:bookmarkStart w:id="38" w:name="_Toc528407323"/>
      <w:r>
        <w:t>Effort Estimations</w:t>
      </w:r>
      <w:bookmarkEnd w:id="38"/>
    </w:p>
    <w:p w:rsidR="00223F93" w:rsidRDefault="00223F93" w:rsidP="00223F93">
      <w:pPr>
        <w:pStyle w:val="Heading2"/>
        <w:ind w:left="540" w:hanging="540"/>
      </w:pPr>
      <w:bookmarkStart w:id="39" w:name="_Toc528407324"/>
      <w:r w:rsidRPr="00232B03">
        <w:t>Project Schedule / Milestones &amp; Deliverables</w:t>
      </w:r>
      <w:bookmarkEnd w:id="39"/>
    </w:p>
    <w:p w:rsidR="00510E2E" w:rsidRPr="00232B03" w:rsidRDefault="00510E2E" w:rsidP="00510E2E">
      <w:pPr>
        <w:pStyle w:val="Heading2"/>
        <w:ind w:left="540" w:hanging="540"/>
      </w:pPr>
      <w:bookmarkStart w:id="40" w:name="_Toc528407325"/>
      <w:r>
        <w:t>Proposed Staff / Resource Allocation</w:t>
      </w:r>
      <w:bookmarkEnd w:id="40"/>
    </w:p>
    <w:p w:rsidR="00510E2E" w:rsidRPr="00510E2E" w:rsidRDefault="00510E2E" w:rsidP="00510E2E">
      <w:pPr>
        <w:pStyle w:val="BodyText"/>
      </w:pPr>
    </w:p>
    <w:p w:rsidR="0058113B" w:rsidRPr="00232B03" w:rsidRDefault="0058113B" w:rsidP="00E4441A">
      <w:pPr>
        <w:pStyle w:val="BodyText"/>
        <w:rPr>
          <w:rFonts w:ascii="Arial Narrow" w:eastAsia="Calibri" w:hAnsi="Arial Narrow"/>
          <w:highlight w:val="cyan"/>
        </w:rPr>
      </w:pPr>
    </w:p>
    <w:p w:rsidR="005326B7" w:rsidRPr="00232B03" w:rsidRDefault="005326B7" w:rsidP="005326B7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41" w:name="_Toc336359332"/>
      <w:bookmarkStart w:id="42" w:name="_Toc336361692"/>
      <w:bookmarkStart w:id="43" w:name="_Toc336440104"/>
      <w:bookmarkStart w:id="44" w:name="_Toc336443888"/>
      <w:bookmarkStart w:id="45" w:name="_Toc528407326"/>
      <w:bookmarkEnd w:id="6"/>
      <w:r w:rsidRPr="00232B03">
        <w:rPr>
          <w:rFonts w:ascii="Arial Narrow" w:hAnsi="Arial Narrow" w:cs="Arial Narrow"/>
          <w:color w:val="000000"/>
        </w:rPr>
        <w:lastRenderedPageBreak/>
        <w:t xml:space="preserve">Project </w:t>
      </w:r>
      <w:r w:rsidR="00781BDA" w:rsidRPr="00232B03">
        <w:rPr>
          <w:rFonts w:ascii="Arial Narrow" w:hAnsi="Arial Narrow" w:cs="Arial Narrow"/>
          <w:color w:val="000000"/>
        </w:rPr>
        <w:t xml:space="preserve">Governance &amp; </w:t>
      </w:r>
      <w:r w:rsidR="00AA1829" w:rsidRPr="00232B03">
        <w:rPr>
          <w:rFonts w:ascii="Arial Narrow" w:hAnsi="Arial Narrow" w:cs="Arial Narrow"/>
          <w:color w:val="000000"/>
        </w:rPr>
        <w:t>Communication</w:t>
      </w:r>
      <w:bookmarkEnd w:id="45"/>
    </w:p>
    <w:p w:rsidR="004C5650" w:rsidRPr="00232B03" w:rsidRDefault="004C5650" w:rsidP="004C5650">
      <w:pPr>
        <w:pStyle w:val="BodyText"/>
        <w:rPr>
          <w:rFonts w:ascii="Arial Narrow" w:hAnsi="Arial Narrow"/>
        </w:rPr>
      </w:pPr>
    </w:p>
    <w:p w:rsidR="00AA1829" w:rsidRPr="00232B03" w:rsidRDefault="00AA1829" w:rsidP="00AA1829">
      <w:pPr>
        <w:pStyle w:val="Heading2"/>
        <w:ind w:left="540" w:hanging="540"/>
      </w:pPr>
      <w:bookmarkStart w:id="46" w:name="_Toc528407327"/>
      <w:r w:rsidRPr="00232B03">
        <w:t>Indicative Communication Plan</w:t>
      </w:r>
      <w:bookmarkEnd w:id="46"/>
    </w:p>
    <w:p w:rsidR="00AA1829" w:rsidRPr="00232B03" w:rsidRDefault="00AA1829" w:rsidP="00150B55">
      <w:pPr>
        <w:pStyle w:val="Heading2"/>
        <w:ind w:left="540" w:hanging="540"/>
      </w:pPr>
      <w:bookmarkStart w:id="47" w:name="_Toc528407328"/>
      <w:r w:rsidRPr="00232B03">
        <w:t>Escalation Plan</w:t>
      </w:r>
      <w:bookmarkEnd w:id="47"/>
    </w:p>
    <w:p w:rsidR="009E1AB3" w:rsidRPr="00232B03" w:rsidRDefault="00150B55" w:rsidP="009E1AB3">
      <w:pPr>
        <w:pStyle w:val="Heading2"/>
        <w:tabs>
          <w:tab w:val="left" w:pos="2535"/>
          <w:tab w:val="left" w:pos="3338"/>
        </w:tabs>
        <w:ind w:left="540" w:hanging="540"/>
      </w:pPr>
      <w:bookmarkStart w:id="48" w:name="_Toc528407329"/>
      <w:r w:rsidRPr="00232B03">
        <w:t>Performance Review</w:t>
      </w:r>
      <w:bookmarkEnd w:id="48"/>
      <w:r w:rsidR="00AA1829" w:rsidRPr="00232B03">
        <w:tab/>
      </w:r>
    </w:p>
    <w:p w:rsidR="009E1AB3" w:rsidRPr="00232B03" w:rsidRDefault="009E1AB3" w:rsidP="009E1AB3">
      <w:pPr>
        <w:pStyle w:val="Heading2"/>
        <w:ind w:left="540" w:hanging="540"/>
      </w:pPr>
      <w:bookmarkStart w:id="49" w:name="_Toc528407330"/>
      <w:r w:rsidRPr="00232B03">
        <w:t>Project Management Plan</w:t>
      </w:r>
      <w:bookmarkEnd w:id="49"/>
    </w:p>
    <w:p w:rsidR="008D2508" w:rsidRPr="00232B03" w:rsidRDefault="008D2508" w:rsidP="008D2508">
      <w:pPr>
        <w:pStyle w:val="Heading2"/>
        <w:ind w:left="540" w:hanging="540"/>
      </w:pPr>
      <w:bookmarkStart w:id="50" w:name="_Toc528407331"/>
      <w:r w:rsidRPr="00232B03">
        <w:t>Risk Management</w:t>
      </w:r>
      <w:bookmarkEnd w:id="50"/>
    </w:p>
    <w:p w:rsidR="008D2508" w:rsidRPr="00232B03" w:rsidRDefault="008D2508" w:rsidP="009F74D1">
      <w:pPr>
        <w:pStyle w:val="Heading2"/>
        <w:ind w:left="540" w:hanging="540"/>
      </w:pPr>
      <w:bookmarkStart w:id="51" w:name="_Toc528407332"/>
      <w:r w:rsidRPr="00232B03">
        <w:t>Issue Management</w:t>
      </w:r>
      <w:bookmarkEnd w:id="51"/>
    </w:p>
    <w:p w:rsidR="00135A72" w:rsidRPr="00232B03" w:rsidRDefault="00135A72" w:rsidP="00135A72">
      <w:pPr>
        <w:pStyle w:val="Heading2"/>
        <w:ind w:left="540" w:hanging="540"/>
      </w:pPr>
      <w:bookmarkStart w:id="52" w:name="_Toc528407333"/>
      <w:r w:rsidRPr="00232B03">
        <w:t>Quality Management</w:t>
      </w:r>
      <w:bookmarkEnd w:id="52"/>
    </w:p>
    <w:p w:rsidR="00135A72" w:rsidRPr="00232B03" w:rsidRDefault="00135A72" w:rsidP="00135A72">
      <w:pPr>
        <w:pStyle w:val="Heading2"/>
        <w:ind w:left="540" w:hanging="540"/>
      </w:pPr>
      <w:bookmarkStart w:id="53" w:name="_Toc528407334"/>
      <w:r w:rsidRPr="00232B03">
        <w:t>Acceptance Management</w:t>
      </w:r>
      <w:bookmarkEnd w:id="53"/>
    </w:p>
    <w:p w:rsidR="008D2508" w:rsidRPr="00232B03" w:rsidRDefault="008D2508" w:rsidP="008D2508">
      <w:pPr>
        <w:pStyle w:val="Heading2"/>
        <w:ind w:left="540" w:hanging="540"/>
      </w:pPr>
      <w:bookmarkStart w:id="54" w:name="_Toc528407335"/>
      <w:r w:rsidRPr="00232B03">
        <w:t>Change Management</w:t>
      </w:r>
      <w:bookmarkEnd w:id="54"/>
    </w:p>
    <w:p w:rsidR="008D2508" w:rsidRPr="00232B03" w:rsidRDefault="008D2508" w:rsidP="008D2508">
      <w:pPr>
        <w:pStyle w:val="BodyText"/>
        <w:rPr>
          <w:rFonts w:ascii="Arial Narrow" w:hAnsi="Arial Narrow"/>
        </w:rPr>
      </w:pPr>
    </w:p>
    <w:p w:rsidR="007F7A00" w:rsidRPr="00232B03" w:rsidRDefault="007F7A00" w:rsidP="007F7A00">
      <w:pPr>
        <w:pStyle w:val="BodyText"/>
        <w:rPr>
          <w:rFonts w:ascii="Arial Narrow" w:hAnsi="Arial Narrow"/>
        </w:rPr>
      </w:pPr>
    </w:p>
    <w:p w:rsidR="0026594D" w:rsidRPr="00232B03" w:rsidRDefault="0026594D" w:rsidP="0026594D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55" w:name="_Toc528407336"/>
      <w:r w:rsidRPr="00232B03">
        <w:rPr>
          <w:rFonts w:ascii="Arial Narrow" w:hAnsi="Arial Narrow" w:cs="Arial Narrow"/>
          <w:color w:val="000000"/>
        </w:rPr>
        <w:lastRenderedPageBreak/>
        <w:t>Maintenance &amp; Support</w:t>
      </w:r>
      <w:bookmarkEnd w:id="55"/>
    </w:p>
    <w:p w:rsidR="004B0EC0" w:rsidRPr="00232B03" w:rsidRDefault="004B0EC0" w:rsidP="004B0EC0">
      <w:pPr>
        <w:pStyle w:val="Heading2"/>
        <w:ind w:left="540" w:hanging="540"/>
      </w:pPr>
      <w:bookmarkStart w:id="56" w:name="_Toc528407337"/>
      <w:r w:rsidRPr="00232B03">
        <w:t>Support Workflow</w:t>
      </w:r>
      <w:bookmarkEnd w:id="56"/>
    </w:p>
    <w:p w:rsidR="00837DBD" w:rsidRPr="00232B03" w:rsidRDefault="004B0EC0" w:rsidP="009F74D1">
      <w:pPr>
        <w:pStyle w:val="Heading2"/>
        <w:ind w:left="540" w:hanging="540"/>
      </w:pPr>
      <w:bookmarkStart w:id="57" w:name="_Toc528407338"/>
      <w:r w:rsidRPr="00232B03">
        <w:t>Service Level</w:t>
      </w:r>
      <w:r w:rsidR="00837DBD" w:rsidRPr="00232B03">
        <w:t>s</w:t>
      </w:r>
      <w:bookmarkEnd w:id="57"/>
    </w:p>
    <w:p w:rsidR="00EC70C7" w:rsidRPr="00232B03" w:rsidRDefault="00EC70C7" w:rsidP="00EC70C7">
      <w:pPr>
        <w:pStyle w:val="Heading2"/>
        <w:ind w:left="540" w:hanging="540"/>
      </w:pPr>
      <w:bookmarkStart w:id="58" w:name="_Toc528407339"/>
      <w:r w:rsidRPr="00232B03">
        <w:t>Working hours &amp; shift plan</w:t>
      </w:r>
      <w:bookmarkEnd w:id="58"/>
    </w:p>
    <w:p w:rsidR="008F49DA" w:rsidRPr="00232B03" w:rsidRDefault="008F49DA" w:rsidP="008F49DA">
      <w:pPr>
        <w:pStyle w:val="Heading2"/>
        <w:ind w:left="540" w:hanging="540"/>
      </w:pPr>
      <w:bookmarkStart w:id="59" w:name="_Toc528407340"/>
      <w:r w:rsidRPr="00232B03">
        <w:t>Work/Change request workflow</w:t>
      </w:r>
      <w:bookmarkEnd w:id="59"/>
    </w:p>
    <w:p w:rsidR="00EC70C7" w:rsidRPr="00232B03" w:rsidRDefault="00EC70C7" w:rsidP="009F74D1">
      <w:pPr>
        <w:pStyle w:val="Heading2"/>
        <w:ind w:left="540" w:hanging="540"/>
      </w:pPr>
      <w:bookmarkStart w:id="60" w:name="_Toc528407341"/>
      <w:r w:rsidRPr="00232B03">
        <w:t>Work request Prioritization</w:t>
      </w:r>
      <w:bookmarkEnd w:id="60"/>
    </w:p>
    <w:p w:rsidR="004D4029" w:rsidRPr="00232B03" w:rsidRDefault="004D4029" w:rsidP="004D4029">
      <w:pPr>
        <w:pStyle w:val="Heading2"/>
        <w:ind w:left="540" w:hanging="540"/>
      </w:pPr>
      <w:bookmarkStart w:id="61" w:name="_Toc528407342"/>
      <w:r w:rsidRPr="00232B03">
        <w:t xml:space="preserve">Salient features of </w:t>
      </w:r>
      <w:r w:rsidR="008D2508" w:rsidRPr="00232B03">
        <w:t>&lt;Vendor’s&gt;</w:t>
      </w:r>
      <w:r w:rsidRPr="00232B03">
        <w:t xml:space="preserve"> approach</w:t>
      </w:r>
      <w:bookmarkEnd w:id="61"/>
    </w:p>
    <w:p w:rsidR="004D4029" w:rsidRPr="00232B03" w:rsidRDefault="004D4029" w:rsidP="004D4029">
      <w:pPr>
        <w:pStyle w:val="BodyText"/>
        <w:rPr>
          <w:rFonts w:ascii="Arial Narrow" w:hAnsi="Arial Narrow"/>
        </w:rPr>
      </w:pPr>
    </w:p>
    <w:p w:rsidR="004D4029" w:rsidRPr="00232B03" w:rsidRDefault="004D4029" w:rsidP="004D4029">
      <w:pPr>
        <w:pStyle w:val="BodyText"/>
        <w:rPr>
          <w:rFonts w:ascii="Arial Narrow" w:hAnsi="Arial Narrow"/>
        </w:rPr>
      </w:pPr>
    </w:p>
    <w:p w:rsidR="00EC70C7" w:rsidRPr="00232B03" w:rsidRDefault="00EC70C7" w:rsidP="00EC70C7">
      <w:pPr>
        <w:pStyle w:val="BodyText"/>
        <w:rPr>
          <w:rFonts w:ascii="Arial Narrow" w:hAnsi="Arial Narrow"/>
        </w:rPr>
      </w:pPr>
    </w:p>
    <w:p w:rsidR="004B0EC0" w:rsidRPr="00232B03" w:rsidRDefault="004B0EC0" w:rsidP="004B0EC0">
      <w:pPr>
        <w:pStyle w:val="BodyText"/>
        <w:rPr>
          <w:rFonts w:ascii="Arial Narrow" w:hAnsi="Arial Narrow"/>
        </w:rPr>
      </w:pPr>
    </w:p>
    <w:p w:rsidR="0040774A" w:rsidRPr="00232B03" w:rsidRDefault="0040774A" w:rsidP="007F7A00">
      <w:pPr>
        <w:pStyle w:val="BodyText"/>
        <w:rPr>
          <w:rFonts w:ascii="Arial Narrow" w:hAnsi="Arial Narrow"/>
        </w:rPr>
      </w:pPr>
    </w:p>
    <w:p w:rsidR="00225457" w:rsidRPr="00232B03" w:rsidRDefault="00225457" w:rsidP="00225457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62" w:name="_Toc528407343"/>
      <w:r w:rsidRPr="00232B03">
        <w:rPr>
          <w:rFonts w:ascii="Arial Narrow" w:hAnsi="Arial Narrow" w:cs="Arial Narrow"/>
          <w:color w:val="000000"/>
        </w:rPr>
        <w:lastRenderedPageBreak/>
        <w:t>Proposed Engagement Team</w:t>
      </w:r>
      <w:bookmarkEnd w:id="62"/>
    </w:p>
    <w:p w:rsidR="00225457" w:rsidRPr="00232B03" w:rsidRDefault="00225457" w:rsidP="00225457">
      <w:pPr>
        <w:pStyle w:val="Heading2"/>
        <w:ind w:left="540" w:hanging="540"/>
      </w:pPr>
      <w:bookmarkStart w:id="63" w:name="_Toc528407344"/>
      <w:r w:rsidRPr="00232B03">
        <w:t>Sample Team profiles</w:t>
      </w:r>
      <w:bookmarkEnd w:id="63"/>
    </w:p>
    <w:p w:rsidR="00CA1CAC" w:rsidRPr="00232B03" w:rsidRDefault="00CA1CAC" w:rsidP="00CA1CAC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Refer Annexure</w:t>
      </w:r>
    </w:p>
    <w:p w:rsidR="00CA1CAC" w:rsidRPr="00232B03" w:rsidRDefault="00CA1CAC" w:rsidP="00CA1CAC">
      <w:pPr>
        <w:pStyle w:val="BodyText"/>
        <w:rPr>
          <w:rFonts w:ascii="Arial Narrow" w:hAnsi="Arial Narrow"/>
        </w:rPr>
      </w:pPr>
    </w:p>
    <w:p w:rsidR="00CA1CAC" w:rsidRPr="00232B03" w:rsidRDefault="00CA1CAC" w:rsidP="00CA1CAC">
      <w:pPr>
        <w:pStyle w:val="Heading1"/>
        <w:ind w:left="360" w:hanging="360"/>
        <w:rPr>
          <w:rFonts w:ascii="Arial Narrow" w:hAnsi="Arial Narrow" w:cs="Arial Narrow"/>
          <w:color w:val="000000"/>
        </w:rPr>
      </w:pPr>
      <w:bookmarkStart w:id="64" w:name="_Toc528407345"/>
      <w:r w:rsidRPr="00232B03">
        <w:rPr>
          <w:rFonts w:ascii="Arial Narrow" w:hAnsi="Arial Narrow" w:cs="Arial Narrow"/>
          <w:color w:val="000000"/>
        </w:rPr>
        <w:lastRenderedPageBreak/>
        <w:t>Glossary</w:t>
      </w:r>
      <w:bookmarkEnd w:id="64"/>
    </w:p>
    <w:p w:rsidR="00CA1CAC" w:rsidRPr="00232B03" w:rsidRDefault="00CA1CAC" w:rsidP="00CA1CAC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 xml:space="preserve"> </w:t>
      </w:r>
    </w:p>
    <w:p w:rsidR="00225457" w:rsidRPr="00232B03" w:rsidRDefault="00225457" w:rsidP="00225457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135A72" w:rsidRPr="00232B03" w:rsidRDefault="00135A72" w:rsidP="00135A72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p w:rsidR="005326B7" w:rsidRPr="00232B03" w:rsidRDefault="005326B7" w:rsidP="005326B7">
      <w:pPr>
        <w:pStyle w:val="BodyText"/>
        <w:rPr>
          <w:rFonts w:ascii="Arial Narrow" w:hAnsi="Arial Narrow"/>
        </w:rPr>
      </w:pPr>
    </w:p>
    <w:bookmarkEnd w:id="41"/>
    <w:bookmarkEnd w:id="42"/>
    <w:bookmarkEnd w:id="43"/>
    <w:bookmarkEnd w:id="44"/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913833" w:rsidRPr="00232B03" w:rsidRDefault="00913833" w:rsidP="00F56792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65" w:name="_Toc336443917"/>
      <w:bookmarkStart w:id="66" w:name="_Toc528407346"/>
      <w:r w:rsidRPr="00232B03">
        <w:rPr>
          <w:rFonts w:ascii="Arial Narrow" w:hAnsi="Arial Narrow"/>
          <w:color w:val="000000" w:themeColor="text1"/>
        </w:rPr>
        <w:lastRenderedPageBreak/>
        <w:t>A</w:t>
      </w:r>
      <w:r w:rsidR="00F56792" w:rsidRPr="00232B03">
        <w:rPr>
          <w:rFonts w:ascii="Arial Narrow" w:hAnsi="Arial Narrow"/>
          <w:color w:val="000000" w:themeColor="text1"/>
        </w:rPr>
        <w:t>nnexure</w:t>
      </w:r>
      <w:r w:rsidRPr="00232B03">
        <w:rPr>
          <w:rFonts w:ascii="Arial Narrow" w:hAnsi="Arial Narrow"/>
          <w:color w:val="000000" w:themeColor="text1"/>
        </w:rPr>
        <w:t xml:space="preserve"> A: </w:t>
      </w:r>
      <w:bookmarkStart w:id="67" w:name="_Toc6985002"/>
      <w:bookmarkEnd w:id="65"/>
      <w:r w:rsidR="008D2508" w:rsidRPr="00232B03">
        <w:rPr>
          <w:rFonts w:ascii="Arial Narrow" w:hAnsi="Arial Narrow"/>
          <w:color w:val="000000" w:themeColor="text1"/>
        </w:rPr>
        <w:t>Pricing</w:t>
      </w:r>
      <w:bookmarkEnd w:id="66"/>
    </w:p>
    <w:p w:rsidR="00F56792" w:rsidRPr="00232B03" w:rsidRDefault="008D2508" w:rsidP="00F56792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Could be a separate document</w:t>
      </w:r>
    </w:p>
    <w:p w:rsidR="00B23A7F" w:rsidRPr="00232B03" w:rsidRDefault="00B23A7F" w:rsidP="00B23A7F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68" w:name="_Toc336443919"/>
      <w:bookmarkStart w:id="69" w:name="_Toc528407347"/>
      <w:r w:rsidRPr="00232B03">
        <w:rPr>
          <w:rFonts w:ascii="Arial Narrow" w:hAnsi="Arial Narrow"/>
          <w:color w:val="000000" w:themeColor="text1"/>
        </w:rPr>
        <w:lastRenderedPageBreak/>
        <w:t xml:space="preserve">Annexure B: </w:t>
      </w:r>
      <w:r w:rsidR="000C72B7" w:rsidRPr="00232B03">
        <w:rPr>
          <w:rFonts w:ascii="Arial Narrow" w:hAnsi="Arial Narrow"/>
          <w:color w:val="000000" w:themeColor="text1"/>
        </w:rPr>
        <w:t>Audited &amp; Financial Results</w:t>
      </w:r>
      <w:bookmarkEnd w:id="69"/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As applicable.</w:t>
      </w:r>
    </w:p>
    <w:p w:rsidR="000C72B7" w:rsidRPr="00232B03" w:rsidRDefault="000C72B7" w:rsidP="000C72B7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0" w:name="_Toc528407348"/>
      <w:r w:rsidRPr="00232B03">
        <w:rPr>
          <w:rFonts w:ascii="Arial Narrow" w:hAnsi="Arial Narrow"/>
          <w:color w:val="000000" w:themeColor="text1"/>
        </w:rPr>
        <w:lastRenderedPageBreak/>
        <w:t xml:space="preserve">Annexure C: </w:t>
      </w:r>
      <w:r w:rsidR="008D2508" w:rsidRPr="00232B03">
        <w:rPr>
          <w:rFonts w:ascii="Arial Narrow" w:hAnsi="Arial Narrow"/>
          <w:color w:val="000000" w:themeColor="text1"/>
        </w:rPr>
        <w:t xml:space="preserve"> &lt;Certifications if any&gt;</w:t>
      </w:r>
      <w:bookmarkEnd w:id="70"/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 xml:space="preserve">ISO </w:t>
      </w:r>
      <w:proofErr w:type="gramStart"/>
      <w:r w:rsidRPr="00232B03">
        <w:rPr>
          <w:rFonts w:ascii="Arial Narrow" w:hAnsi="Arial Narrow"/>
        </w:rPr>
        <w:t>27001 :</w:t>
      </w:r>
      <w:proofErr w:type="gramEnd"/>
      <w:r w:rsidRPr="00232B03">
        <w:rPr>
          <w:rFonts w:ascii="Arial Narrow" w:hAnsi="Arial Narrow"/>
        </w:rPr>
        <w:t xml:space="preserve"> 2013</w:t>
      </w:r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 xml:space="preserve">SEI </w:t>
      </w:r>
      <w:proofErr w:type="spellStart"/>
      <w:r w:rsidRPr="00232B03">
        <w:rPr>
          <w:rFonts w:ascii="Arial Narrow" w:hAnsi="Arial Narrow"/>
        </w:rPr>
        <w:t>CMMIi</w:t>
      </w:r>
      <w:proofErr w:type="spellEnd"/>
      <w:r w:rsidRPr="00232B03">
        <w:rPr>
          <w:rFonts w:ascii="Arial Narrow" w:hAnsi="Arial Narrow"/>
        </w:rPr>
        <w:t xml:space="preserve"> Level 5</w:t>
      </w:r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Etc.</w:t>
      </w:r>
    </w:p>
    <w:p w:rsidR="008D2508" w:rsidRPr="00232B03" w:rsidRDefault="008D2508" w:rsidP="008D2508">
      <w:pPr>
        <w:pStyle w:val="BodyText"/>
        <w:rPr>
          <w:rFonts w:ascii="Arial Narrow" w:hAnsi="Arial Narrow"/>
        </w:rPr>
      </w:pPr>
      <w:r w:rsidRPr="00232B03">
        <w:rPr>
          <w:rFonts w:ascii="Arial Narrow" w:hAnsi="Arial Narrow"/>
        </w:rPr>
        <w:t>Etc.</w:t>
      </w:r>
    </w:p>
    <w:p w:rsidR="000C72B7" w:rsidRPr="00232B03" w:rsidRDefault="000C72B7" w:rsidP="000C72B7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1" w:name="_Toc528407349"/>
      <w:r w:rsidRPr="00232B03">
        <w:rPr>
          <w:rFonts w:ascii="Arial Narrow" w:hAnsi="Arial Narrow"/>
          <w:color w:val="000000" w:themeColor="text1"/>
        </w:rPr>
        <w:lastRenderedPageBreak/>
        <w:t xml:space="preserve">Annexure D: </w:t>
      </w:r>
      <w:r w:rsidR="008D2508" w:rsidRPr="00232B03">
        <w:rPr>
          <w:rFonts w:ascii="Arial Narrow" w:hAnsi="Arial Narrow"/>
          <w:color w:val="000000" w:themeColor="text1"/>
        </w:rPr>
        <w:t>Press Releases</w:t>
      </w:r>
      <w:bookmarkEnd w:id="71"/>
    </w:p>
    <w:p w:rsidR="000C72B7" w:rsidRPr="00232B03" w:rsidRDefault="000C72B7" w:rsidP="000C72B7">
      <w:pPr>
        <w:pStyle w:val="BodyText"/>
        <w:rPr>
          <w:rFonts w:ascii="Arial Narrow" w:hAnsi="Arial Narrow"/>
        </w:rPr>
      </w:pPr>
    </w:p>
    <w:p w:rsidR="00913833" w:rsidRPr="00232B03" w:rsidRDefault="00913833" w:rsidP="00913833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2" w:name="_Toc528407350"/>
      <w:r w:rsidRPr="00232B03">
        <w:rPr>
          <w:rFonts w:ascii="Arial Narrow" w:hAnsi="Arial Narrow"/>
          <w:color w:val="000000" w:themeColor="text1"/>
        </w:rPr>
        <w:lastRenderedPageBreak/>
        <w:t>A</w:t>
      </w:r>
      <w:r w:rsidR="00CB64CC" w:rsidRPr="00232B03">
        <w:rPr>
          <w:rFonts w:ascii="Arial Narrow" w:hAnsi="Arial Narrow"/>
          <w:color w:val="000000" w:themeColor="text1"/>
        </w:rPr>
        <w:t>nnexure</w:t>
      </w:r>
      <w:r w:rsidRPr="00232B03">
        <w:rPr>
          <w:rFonts w:ascii="Arial Narrow" w:hAnsi="Arial Narrow"/>
          <w:color w:val="000000" w:themeColor="text1"/>
        </w:rPr>
        <w:t xml:space="preserve"> </w:t>
      </w:r>
      <w:r w:rsidR="000C72B7" w:rsidRPr="00232B03">
        <w:rPr>
          <w:rFonts w:ascii="Arial Narrow" w:hAnsi="Arial Narrow"/>
          <w:color w:val="000000" w:themeColor="text1"/>
        </w:rPr>
        <w:t>E</w:t>
      </w:r>
      <w:r w:rsidRPr="00232B03">
        <w:rPr>
          <w:rFonts w:ascii="Arial Narrow" w:hAnsi="Arial Narrow"/>
          <w:color w:val="000000" w:themeColor="text1"/>
        </w:rPr>
        <w:t>: C</w:t>
      </w:r>
      <w:bookmarkEnd w:id="68"/>
      <w:r w:rsidR="00CB64CC" w:rsidRPr="00232B03">
        <w:rPr>
          <w:rFonts w:ascii="Arial Narrow" w:hAnsi="Arial Narrow"/>
          <w:color w:val="000000" w:themeColor="text1"/>
        </w:rPr>
        <w:t xml:space="preserve">ase </w:t>
      </w:r>
      <w:r w:rsidR="008D2508" w:rsidRPr="00232B03">
        <w:rPr>
          <w:rFonts w:ascii="Arial Narrow" w:hAnsi="Arial Narrow"/>
          <w:color w:val="000000" w:themeColor="text1"/>
        </w:rPr>
        <w:t>S</w:t>
      </w:r>
      <w:r w:rsidR="00CB64CC" w:rsidRPr="00232B03">
        <w:rPr>
          <w:rFonts w:ascii="Arial Narrow" w:hAnsi="Arial Narrow"/>
          <w:color w:val="000000" w:themeColor="text1"/>
        </w:rPr>
        <w:t>tudies</w:t>
      </w:r>
      <w:bookmarkEnd w:id="72"/>
    </w:p>
    <w:p w:rsidR="00913833" w:rsidRPr="00232B03" w:rsidRDefault="008B2399" w:rsidP="008B2399">
      <w:pPr>
        <w:pStyle w:val="BodyText"/>
        <w:tabs>
          <w:tab w:val="left" w:pos="3023"/>
        </w:tabs>
        <w:rPr>
          <w:rFonts w:ascii="Arial Narrow" w:hAnsi="Arial Narrow"/>
        </w:rPr>
      </w:pPr>
      <w:r w:rsidRPr="00232B03">
        <w:rPr>
          <w:rFonts w:ascii="Arial Narrow" w:hAnsi="Arial Narrow"/>
        </w:rPr>
        <w:tab/>
      </w:r>
    </w:p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9D230D" w:rsidRPr="00232B03" w:rsidRDefault="00EF14F5" w:rsidP="009D230D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3" w:name="_Toc528407351"/>
      <w:r w:rsidRPr="00232B03">
        <w:rPr>
          <w:rFonts w:ascii="Arial Narrow" w:hAnsi="Arial Narrow"/>
          <w:color w:val="000000" w:themeColor="text1"/>
        </w:rPr>
        <w:lastRenderedPageBreak/>
        <w:t>Annexure</w:t>
      </w:r>
      <w:r w:rsidR="009D230D" w:rsidRPr="00232B03">
        <w:rPr>
          <w:rFonts w:ascii="Arial Narrow" w:hAnsi="Arial Narrow"/>
          <w:color w:val="000000" w:themeColor="text1"/>
        </w:rPr>
        <w:t xml:space="preserve"> </w:t>
      </w:r>
      <w:r w:rsidR="008D2508" w:rsidRPr="00232B03">
        <w:rPr>
          <w:rFonts w:ascii="Arial Narrow" w:hAnsi="Arial Narrow"/>
          <w:color w:val="000000" w:themeColor="text1"/>
        </w:rPr>
        <w:t>F</w:t>
      </w:r>
      <w:r w:rsidR="009D230D" w:rsidRPr="00232B03">
        <w:rPr>
          <w:rFonts w:ascii="Arial Narrow" w:hAnsi="Arial Narrow"/>
          <w:color w:val="000000" w:themeColor="text1"/>
        </w:rPr>
        <w:t xml:space="preserve">: </w:t>
      </w:r>
      <w:r w:rsidRPr="00232B03">
        <w:rPr>
          <w:rFonts w:ascii="Arial Narrow" w:hAnsi="Arial Narrow"/>
          <w:color w:val="000000" w:themeColor="text1"/>
        </w:rPr>
        <w:t>Weekly Status Report</w:t>
      </w:r>
      <w:bookmarkEnd w:id="73"/>
    </w:p>
    <w:p w:rsidR="009D230D" w:rsidRPr="00232B03" w:rsidRDefault="00CA1CAC" w:rsidP="009D230D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4" w:name="_Toc528407352"/>
      <w:r w:rsidRPr="00232B03">
        <w:rPr>
          <w:rFonts w:ascii="Arial Narrow" w:hAnsi="Arial Narrow"/>
          <w:color w:val="000000" w:themeColor="text1"/>
        </w:rPr>
        <w:lastRenderedPageBreak/>
        <w:t xml:space="preserve">Annexure </w:t>
      </w:r>
      <w:r w:rsidR="008D2508" w:rsidRPr="00232B03">
        <w:rPr>
          <w:rFonts w:ascii="Arial Narrow" w:hAnsi="Arial Narrow"/>
          <w:color w:val="000000" w:themeColor="text1"/>
        </w:rPr>
        <w:t>G</w:t>
      </w:r>
      <w:r w:rsidRPr="00232B03">
        <w:rPr>
          <w:rFonts w:ascii="Arial Narrow" w:hAnsi="Arial Narrow"/>
          <w:color w:val="000000" w:themeColor="text1"/>
        </w:rPr>
        <w:t>: Monthly Steering Committee Report</w:t>
      </w:r>
      <w:bookmarkEnd w:id="74"/>
      <w:r w:rsidR="009D230D" w:rsidRPr="00232B03">
        <w:rPr>
          <w:rFonts w:ascii="Arial Narrow" w:hAnsi="Arial Narrow"/>
          <w:color w:val="000000" w:themeColor="text1"/>
        </w:rPr>
        <w:t xml:space="preserve"> </w:t>
      </w:r>
    </w:p>
    <w:p w:rsidR="009D230D" w:rsidRPr="00232B03" w:rsidRDefault="009D230D" w:rsidP="009D230D">
      <w:pPr>
        <w:pStyle w:val="BodyText"/>
        <w:rPr>
          <w:rFonts w:ascii="Arial Narrow" w:hAnsi="Arial Narrow"/>
        </w:rPr>
      </w:pPr>
    </w:p>
    <w:p w:rsidR="00416629" w:rsidRPr="00232B03" w:rsidRDefault="00CA1CAC" w:rsidP="00416629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5" w:name="_Toc528407353"/>
      <w:r w:rsidRPr="00232B03">
        <w:rPr>
          <w:rFonts w:ascii="Arial Narrow" w:hAnsi="Arial Narrow"/>
          <w:color w:val="000000" w:themeColor="text1"/>
        </w:rPr>
        <w:lastRenderedPageBreak/>
        <w:t xml:space="preserve">Annexure </w:t>
      </w:r>
      <w:proofErr w:type="gramStart"/>
      <w:r w:rsidR="008D2508" w:rsidRPr="00232B03">
        <w:rPr>
          <w:rFonts w:ascii="Arial Narrow" w:hAnsi="Arial Narrow"/>
          <w:color w:val="000000" w:themeColor="text1"/>
        </w:rPr>
        <w:t>H</w:t>
      </w:r>
      <w:r w:rsidRPr="00232B03">
        <w:rPr>
          <w:rFonts w:ascii="Arial Narrow" w:hAnsi="Arial Narrow"/>
          <w:color w:val="000000" w:themeColor="text1"/>
        </w:rPr>
        <w:t xml:space="preserve"> </w:t>
      </w:r>
      <w:r w:rsidR="00416629" w:rsidRPr="00232B03">
        <w:rPr>
          <w:rFonts w:ascii="Arial Narrow" w:hAnsi="Arial Narrow"/>
          <w:color w:val="000000" w:themeColor="text1"/>
        </w:rPr>
        <w:t>:</w:t>
      </w:r>
      <w:proofErr w:type="gramEnd"/>
      <w:r w:rsidR="00416629" w:rsidRPr="00232B03">
        <w:rPr>
          <w:rFonts w:ascii="Arial Narrow" w:hAnsi="Arial Narrow"/>
          <w:color w:val="000000" w:themeColor="text1"/>
        </w:rPr>
        <w:t xml:space="preserve"> </w:t>
      </w:r>
      <w:r w:rsidRPr="00232B03">
        <w:rPr>
          <w:rFonts w:ascii="Arial Narrow" w:hAnsi="Arial Narrow"/>
          <w:color w:val="000000" w:themeColor="text1"/>
        </w:rPr>
        <w:t>Change Request Form</w:t>
      </w:r>
      <w:bookmarkEnd w:id="75"/>
    </w:p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913833" w:rsidRPr="00232B03" w:rsidRDefault="00913833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DA687F" w:rsidRPr="00232B03" w:rsidRDefault="00DA687F" w:rsidP="00913833">
      <w:pPr>
        <w:pStyle w:val="BodyText"/>
        <w:rPr>
          <w:rFonts w:ascii="Arial Narrow" w:hAnsi="Arial Narrow"/>
        </w:rPr>
      </w:pPr>
    </w:p>
    <w:p w:rsidR="00913833" w:rsidRPr="00232B03" w:rsidRDefault="008D2508" w:rsidP="00913833">
      <w:pPr>
        <w:pStyle w:val="Heading1"/>
        <w:numPr>
          <w:ilvl w:val="0"/>
          <w:numId w:val="0"/>
        </w:numPr>
        <w:rPr>
          <w:rFonts w:ascii="Arial Narrow" w:hAnsi="Arial Narrow"/>
          <w:color w:val="000000" w:themeColor="text1"/>
        </w:rPr>
      </w:pPr>
      <w:bookmarkStart w:id="76" w:name="_Toc336443928"/>
      <w:bookmarkStart w:id="77" w:name="_Toc528407354"/>
      <w:r w:rsidRPr="00232B03">
        <w:rPr>
          <w:rFonts w:ascii="Arial Narrow" w:hAnsi="Arial Narrow"/>
          <w:color w:val="000000" w:themeColor="text1"/>
        </w:rPr>
        <w:lastRenderedPageBreak/>
        <w:t>Contact Details</w:t>
      </w:r>
      <w:r w:rsidR="00913833" w:rsidRPr="00232B03">
        <w:rPr>
          <w:rFonts w:ascii="Arial Narrow" w:hAnsi="Arial Narrow"/>
          <w:color w:val="000000" w:themeColor="text1"/>
        </w:rPr>
        <w:t>:</w:t>
      </w:r>
      <w:bookmarkEnd w:id="76"/>
      <w:bookmarkEnd w:id="77"/>
    </w:p>
    <w:p w:rsidR="00913833" w:rsidRPr="00232B03" w:rsidRDefault="00913833" w:rsidP="00913833">
      <w:pPr>
        <w:pStyle w:val="BodyText"/>
        <w:rPr>
          <w:rFonts w:ascii="Arial Narrow" w:hAnsi="Arial Narrow"/>
          <w:sz w:val="24"/>
        </w:rPr>
      </w:pPr>
    </w:p>
    <w:p w:rsidR="00913833" w:rsidRPr="00232B03" w:rsidRDefault="00913833" w:rsidP="00913833">
      <w:pPr>
        <w:pStyle w:val="BodyText"/>
        <w:rPr>
          <w:rFonts w:ascii="Arial Narrow" w:hAnsi="Arial Narrow"/>
          <w:szCs w:val="20"/>
        </w:rPr>
      </w:pPr>
    </w:p>
    <w:bookmarkEnd w:id="67"/>
    <w:p w:rsidR="00171EA1" w:rsidRPr="00232B03" w:rsidRDefault="00171EA1" w:rsidP="00913833">
      <w:pPr>
        <w:pStyle w:val="Address"/>
        <w:rPr>
          <w:rFonts w:ascii="Arial Narrow" w:hAnsi="Arial Narrow"/>
        </w:rPr>
      </w:pPr>
    </w:p>
    <w:p w:rsidR="00171EA1" w:rsidRPr="00232B03" w:rsidRDefault="00171EA1" w:rsidP="00913833">
      <w:pPr>
        <w:pStyle w:val="Address"/>
        <w:rPr>
          <w:rFonts w:ascii="Arial Narrow" w:hAnsi="Arial Narrow"/>
        </w:rPr>
      </w:pPr>
    </w:p>
    <w:p w:rsidR="00171EA1" w:rsidRPr="00232B03" w:rsidRDefault="00171EA1" w:rsidP="00913833">
      <w:pPr>
        <w:pStyle w:val="Address"/>
        <w:rPr>
          <w:rFonts w:ascii="Arial Narrow" w:hAnsi="Arial Narrow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8D2508" w:rsidRPr="00232B03" w:rsidRDefault="008D2508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</w:rPr>
      </w:pPr>
    </w:p>
    <w:p w:rsidR="00171EA1" w:rsidRPr="00232B03" w:rsidRDefault="00171EA1" w:rsidP="00171EA1">
      <w:pPr>
        <w:pStyle w:val="Address"/>
        <w:jc w:val="center"/>
        <w:rPr>
          <w:rFonts w:ascii="Arial Narrow" w:hAnsi="Arial Narrow"/>
          <w:color w:val="BFBFBF" w:themeColor="background1" w:themeShade="BF"/>
          <w:sz w:val="20"/>
          <w:lang w:val="en-US"/>
        </w:rPr>
      </w:pPr>
      <w:r w:rsidRPr="00232B03">
        <w:rPr>
          <w:rFonts w:ascii="Arial Narrow" w:hAnsi="Arial Narrow"/>
          <w:color w:val="BFBFBF" w:themeColor="background1" w:themeShade="BF"/>
          <w:sz w:val="20"/>
        </w:rPr>
        <w:t>--End of the document--</w:t>
      </w:r>
    </w:p>
    <w:sectPr w:rsidR="00171EA1" w:rsidRPr="00232B03" w:rsidSect="008D2827">
      <w:headerReference w:type="default" r:id="rId9"/>
      <w:footerReference w:type="default" r:id="rId10"/>
      <w:footnotePr>
        <w:pos w:val="beneathText"/>
      </w:footnotePr>
      <w:pgSz w:w="11906" w:h="16838" w:code="9"/>
      <w:pgMar w:top="1710" w:right="1466" w:bottom="1642" w:left="1890" w:header="810" w:footer="125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6E4" w:rsidRDefault="007306E4">
      <w:pPr>
        <w:spacing w:before="0" w:after="0"/>
      </w:pPr>
      <w:r>
        <w:separator/>
      </w:r>
    </w:p>
  </w:endnote>
  <w:endnote w:type="continuationSeparator" w:id="0">
    <w:p w:rsidR="007306E4" w:rsidRDefault="007306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tusLineDraw"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D1" w:rsidRDefault="009F74D1" w:rsidP="000C0F64">
    <w:pPr>
      <w:pStyle w:val="Footer"/>
      <w:tabs>
        <w:tab w:val="clear" w:pos="3790"/>
        <w:tab w:val="clear" w:pos="8300"/>
        <w:tab w:val="center" w:pos="4288"/>
        <w:tab w:val="right" w:pos="8576"/>
      </w:tabs>
    </w:pPr>
    <w:r>
      <w:rPr>
        <w:rFonts w:ascii="Trebuchet MS" w:hAnsi="Trebuchet MS"/>
        <w:noProof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0B377E7" wp14:editId="200B91F1">
              <wp:simplePos x="0" y="0"/>
              <wp:positionH relativeFrom="column">
                <wp:posOffset>-15240</wp:posOffset>
              </wp:positionH>
              <wp:positionV relativeFrom="paragraph">
                <wp:posOffset>53339</wp:posOffset>
              </wp:positionV>
              <wp:extent cx="5467985" cy="0"/>
              <wp:effectExtent l="0" t="0" r="0" b="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79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7E6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.2pt;margin-top:4.2pt;width:430.5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sGHQIAADs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"/>
          </w:pict>
        </mc:Fallback>
      </mc:AlternateContent>
    </w:r>
    <w:r>
      <w:t xml:space="preserve">               </w:t>
    </w:r>
  </w:p>
  <w:p w:rsidR="009F74D1" w:rsidRPr="00A31636" w:rsidRDefault="009F74D1" w:rsidP="008D2508">
    <w:pPr>
      <w:pStyle w:val="Footer"/>
      <w:tabs>
        <w:tab w:val="clear" w:pos="3790"/>
        <w:tab w:val="clear" w:pos="8300"/>
        <w:tab w:val="center" w:pos="4288"/>
        <w:tab w:val="right" w:pos="8576"/>
      </w:tabs>
      <w:jc w:val="right"/>
      <w:rPr>
        <w:rFonts w:ascii="Arial Narrow" w:hAnsi="Arial Narrow"/>
        <w:sz w:val="19"/>
        <w:szCs w:val="19"/>
      </w:rPr>
    </w:pPr>
    <w:r w:rsidRPr="00A31636">
      <w:rPr>
        <w:rFonts w:ascii="Arial Narrow" w:hAnsi="Arial Narrow"/>
        <w:sz w:val="19"/>
        <w:szCs w:val="19"/>
      </w:rPr>
      <w:t xml:space="preserve">             </w:t>
    </w:r>
    <w:r>
      <w:rPr>
        <w:rFonts w:ascii="Arial Narrow" w:hAnsi="Arial Narrow"/>
        <w:sz w:val="19"/>
        <w:szCs w:val="19"/>
      </w:rPr>
      <w:t xml:space="preserve">   &lt;Vendor&gt;</w:t>
    </w:r>
    <w:r w:rsidRPr="00A31636">
      <w:rPr>
        <w:rFonts w:ascii="Arial Narrow" w:hAnsi="Arial Narrow"/>
        <w:sz w:val="19"/>
        <w:szCs w:val="19"/>
      </w:rPr>
      <w:t xml:space="preserve"> Confidential</w:t>
    </w:r>
    <w:r w:rsidRPr="00A31636">
      <w:rPr>
        <w:rFonts w:ascii="Arial Narrow" w:hAnsi="Arial Narrow"/>
        <w:sz w:val="19"/>
        <w:szCs w:val="19"/>
      </w:rPr>
      <w:tab/>
    </w:r>
    <w:r>
      <w:rPr>
        <w:rFonts w:ascii="Arial Narrow" w:hAnsi="Arial Narrow"/>
        <w:sz w:val="19"/>
        <w:szCs w:val="19"/>
      </w:rPr>
      <w:t xml:space="preserve">            </w:t>
    </w:r>
    <w:r w:rsidRPr="00A31636">
      <w:rPr>
        <w:rFonts w:ascii="Arial Narrow" w:hAnsi="Arial Narrow"/>
        <w:sz w:val="19"/>
        <w:szCs w:val="19"/>
      </w:rPr>
      <w:t xml:space="preserve">Page </w:t>
    </w:r>
    <w:r w:rsidRPr="00A31636">
      <w:rPr>
        <w:rFonts w:ascii="Arial Narrow" w:hAnsi="Arial Narrow"/>
        <w:sz w:val="19"/>
        <w:szCs w:val="19"/>
      </w:rPr>
      <w:fldChar w:fldCharType="begin"/>
    </w:r>
    <w:r w:rsidRPr="00A31636">
      <w:rPr>
        <w:rFonts w:ascii="Arial Narrow" w:hAnsi="Arial Narrow"/>
        <w:sz w:val="19"/>
        <w:szCs w:val="19"/>
      </w:rPr>
      <w:instrText xml:space="preserve"> PAGE   \* MERGEFORMAT </w:instrText>
    </w:r>
    <w:r w:rsidRPr="00A31636">
      <w:rPr>
        <w:rFonts w:ascii="Arial Narrow" w:hAnsi="Arial Narrow"/>
        <w:sz w:val="19"/>
        <w:szCs w:val="19"/>
      </w:rPr>
      <w:fldChar w:fldCharType="separate"/>
    </w:r>
    <w:r>
      <w:rPr>
        <w:rFonts w:ascii="Arial Narrow" w:hAnsi="Arial Narrow"/>
        <w:noProof/>
        <w:sz w:val="19"/>
        <w:szCs w:val="19"/>
      </w:rPr>
      <w:t>2</w:t>
    </w:r>
    <w:r w:rsidRPr="00A31636">
      <w:rPr>
        <w:rFonts w:ascii="Arial Narrow" w:hAnsi="Arial Narrow"/>
        <w:sz w:val="19"/>
        <w:szCs w:val="19"/>
      </w:rPr>
      <w:fldChar w:fldCharType="end"/>
    </w:r>
    <w:r w:rsidRPr="00A31636">
      <w:rPr>
        <w:rFonts w:ascii="Arial Narrow" w:hAnsi="Arial Narrow"/>
        <w:sz w:val="19"/>
        <w:szCs w:val="19"/>
      </w:rPr>
      <w:t xml:space="preserve"> of </w:t>
    </w:r>
    <w:r>
      <w:rPr>
        <w:rFonts w:ascii="Arial Narrow" w:hAnsi="Arial Narrow"/>
        <w:noProof/>
        <w:sz w:val="19"/>
        <w:szCs w:val="19"/>
      </w:rPr>
      <w:fldChar w:fldCharType="begin"/>
    </w:r>
    <w:r>
      <w:rPr>
        <w:rFonts w:ascii="Arial Narrow" w:hAnsi="Arial Narrow"/>
        <w:noProof/>
        <w:sz w:val="19"/>
        <w:szCs w:val="19"/>
      </w:rPr>
      <w:instrText xml:space="preserve"> NUMPAGES   \* MERGEFORMAT </w:instrText>
    </w:r>
    <w:r>
      <w:rPr>
        <w:rFonts w:ascii="Arial Narrow" w:hAnsi="Arial Narrow"/>
        <w:noProof/>
        <w:sz w:val="19"/>
        <w:szCs w:val="19"/>
      </w:rPr>
      <w:fldChar w:fldCharType="separate"/>
    </w:r>
    <w:r>
      <w:rPr>
        <w:rFonts w:ascii="Arial Narrow" w:hAnsi="Arial Narrow"/>
        <w:noProof/>
        <w:sz w:val="19"/>
        <w:szCs w:val="19"/>
      </w:rPr>
      <w:t>46</w:t>
    </w:r>
    <w:r>
      <w:rPr>
        <w:rFonts w:ascii="Arial Narrow" w:hAnsi="Arial Narrow"/>
        <w:noProof/>
        <w:sz w:val="19"/>
        <w:szCs w:val="19"/>
      </w:rPr>
      <w:fldChar w:fldCharType="end"/>
    </w:r>
    <w:r w:rsidRPr="00A31636">
      <w:rPr>
        <w:rFonts w:ascii="Arial Narrow" w:hAnsi="Arial Narrow"/>
        <w:sz w:val="19"/>
        <w:szCs w:val="19"/>
      </w:rPr>
      <w:tab/>
    </w:r>
  </w:p>
  <w:p w:rsidR="009F74D1" w:rsidRPr="00E20E81" w:rsidRDefault="009F74D1" w:rsidP="00E20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6E4" w:rsidRDefault="007306E4">
      <w:pPr>
        <w:spacing w:before="0" w:after="0"/>
      </w:pPr>
      <w:r>
        <w:separator/>
      </w:r>
    </w:p>
  </w:footnote>
  <w:footnote w:type="continuationSeparator" w:id="0">
    <w:p w:rsidR="007306E4" w:rsidRDefault="007306E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D1" w:rsidRDefault="009F74D1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4D1" w:rsidRPr="00293326" w:rsidRDefault="009F74D1" w:rsidP="00AB3A0A">
    <w:pPr>
      <w:pStyle w:val="Header"/>
      <w:tabs>
        <w:tab w:val="clear" w:pos="3790"/>
        <w:tab w:val="clear" w:pos="8300"/>
        <w:tab w:val="left" w:pos="6021"/>
      </w:tabs>
      <w:ind w:left="0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8F2950" wp14:editId="7930DB38">
              <wp:simplePos x="0" y="0"/>
              <wp:positionH relativeFrom="column">
                <wp:posOffset>4072572</wp:posOffset>
              </wp:positionH>
              <wp:positionV relativeFrom="paragraph">
                <wp:posOffset>-107950</wp:posOffset>
              </wp:positionV>
              <wp:extent cx="1339850" cy="533400"/>
              <wp:effectExtent l="0" t="0" r="12700" b="1905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0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74D1" w:rsidRDefault="009F74D1" w:rsidP="00BF3B3F">
                          <w:r>
                            <w:t>Customer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F295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20.65pt;margin-top:-8.5pt;width:105.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" fillcolor="white [3201]" strokeweight=".5pt">
              <v:textbox>
                <w:txbxContent>
                  <w:p w:rsidR="009F74D1" w:rsidRDefault="009F74D1" w:rsidP="00BF3B3F">
                    <w:r>
                      <w:t>Customer Logo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0B05C2" wp14:editId="64E8E5ED">
              <wp:simplePos x="0" y="0"/>
              <wp:positionH relativeFrom="column">
                <wp:posOffset>-14287</wp:posOffset>
              </wp:positionH>
              <wp:positionV relativeFrom="paragraph">
                <wp:posOffset>-114617</wp:posOffset>
              </wp:positionV>
              <wp:extent cx="1339850" cy="533400"/>
              <wp:effectExtent l="0" t="0" r="1270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0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74D1" w:rsidRDefault="009F74D1" w:rsidP="008D2508">
                          <w:r>
                            <w:t>Vendor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0B05C2" id="Text Box 3" o:spid="_x0000_s1030" type="#_x0000_t202" style="position:absolute;left:0;text-align:left;margin-left:-1.1pt;margin-top:-9pt;width:105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" fillcolor="white [3201]" strokeweight=".5pt">
              <v:textbox>
                <w:txbxContent>
                  <w:p w:rsidR="009F74D1" w:rsidRDefault="009F74D1" w:rsidP="008D2508">
                    <w:r>
                      <w:t>Vendor Logo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00BACC8" wp14:editId="1AF045BB">
              <wp:simplePos x="0" y="0"/>
              <wp:positionH relativeFrom="column">
                <wp:posOffset>-15240</wp:posOffset>
              </wp:positionH>
              <wp:positionV relativeFrom="paragraph">
                <wp:posOffset>518794</wp:posOffset>
              </wp:positionV>
              <wp:extent cx="5467985" cy="0"/>
              <wp:effectExtent l="0" t="0" r="0" b="0"/>
              <wp:wrapNone/>
              <wp:docPr id="2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79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575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2pt;margin-top:40.85pt;width:430.5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tu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"/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AFDEF1" wp14:editId="0C088C62">
              <wp:simplePos x="0" y="0"/>
              <wp:positionH relativeFrom="column">
                <wp:posOffset>4150360</wp:posOffset>
              </wp:positionH>
              <wp:positionV relativeFrom="paragraph">
                <wp:posOffset>-26035</wp:posOffset>
              </wp:positionV>
              <wp:extent cx="1364615" cy="55245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461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74D1" w:rsidRDefault="009F74D1" w:rsidP="00293326">
                          <w:pPr>
                            <w:pStyle w:val="Footer"/>
                            <w:tabs>
                              <w:tab w:val="clear" w:pos="3790"/>
                              <w:tab w:val="center" w:pos="2790"/>
                            </w:tabs>
                            <w:ind w:left="0"/>
                            <w:jc w:val="center"/>
                          </w:pPr>
                          <w:r>
                            <w:t xml:space="preserve">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FDEF1" id="_x0000_s1031" type="#_x0000_t202" style="position:absolute;left:0;text-align:left;margin-left:326.8pt;margin-top:-2.05pt;width:107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n7uQ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" filled="f" stroked="f">
              <v:textbox>
                <w:txbxContent>
                  <w:p w:rsidR="009F74D1" w:rsidRDefault="009F74D1" w:rsidP="00293326">
                    <w:pPr>
                      <w:pStyle w:val="Footer"/>
                      <w:tabs>
                        <w:tab w:val="clear" w:pos="3790"/>
                        <w:tab w:val="center" w:pos="2790"/>
                      </w:tabs>
                      <w:ind w:left="0"/>
                      <w:jc w:val="center"/>
                    </w:pPr>
                    <w:r>
                      <w:t xml:space="preserve">                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AD856F4"/>
    <w:lvl w:ilvl="0">
      <w:start w:val="1"/>
      <w:numFmt w:val="decimal"/>
      <w:pStyle w:val="Heading1"/>
      <w:lvlText w:val="%1.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bullet"/>
      <w:lvlText w:val=""/>
      <w:lvlJc w:val="left"/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93D0A0A"/>
    <w:multiLevelType w:val="hybridMultilevel"/>
    <w:tmpl w:val="BEC0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B7823"/>
    <w:multiLevelType w:val="hybridMultilevel"/>
    <w:tmpl w:val="615C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2DD"/>
    <w:multiLevelType w:val="hybridMultilevel"/>
    <w:tmpl w:val="F3BC17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B00C6"/>
    <w:multiLevelType w:val="hybridMultilevel"/>
    <w:tmpl w:val="B2C8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90F2C"/>
    <w:multiLevelType w:val="hybridMultilevel"/>
    <w:tmpl w:val="95C07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DA629E"/>
    <w:multiLevelType w:val="hybridMultilevel"/>
    <w:tmpl w:val="2982C742"/>
    <w:lvl w:ilvl="0" w:tplc="48B48C76">
      <w:start w:val="1"/>
      <w:numFmt w:val="bullet"/>
      <w:pStyle w:val="ListItem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F5337"/>
    <w:multiLevelType w:val="hybridMultilevel"/>
    <w:tmpl w:val="3926C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plc="04090003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671E4902"/>
    <w:multiLevelType w:val="multilevel"/>
    <w:tmpl w:val="C16CD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6B1DAE"/>
    <w:multiLevelType w:val="multilevel"/>
    <w:tmpl w:val="1416DE72"/>
    <w:lvl w:ilvl="0">
      <w:start w:val="1"/>
      <w:numFmt w:val="upperRoman"/>
      <w:pStyle w:val="Mai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EDF7FCF"/>
    <w:multiLevelType w:val="singleLevel"/>
    <w:tmpl w:val="B2AE35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FB"/>
    <w:rsid w:val="00000F28"/>
    <w:rsid w:val="00002AA3"/>
    <w:rsid w:val="00003B22"/>
    <w:rsid w:val="00005090"/>
    <w:rsid w:val="00005288"/>
    <w:rsid w:val="00006A84"/>
    <w:rsid w:val="00006EDB"/>
    <w:rsid w:val="00006FF7"/>
    <w:rsid w:val="00007A00"/>
    <w:rsid w:val="00010E3A"/>
    <w:rsid w:val="00011C7E"/>
    <w:rsid w:val="000120A0"/>
    <w:rsid w:val="000127C4"/>
    <w:rsid w:val="00013FC3"/>
    <w:rsid w:val="0001443C"/>
    <w:rsid w:val="00015B5B"/>
    <w:rsid w:val="000202A5"/>
    <w:rsid w:val="00020D72"/>
    <w:rsid w:val="000220F0"/>
    <w:rsid w:val="00024C51"/>
    <w:rsid w:val="000266D6"/>
    <w:rsid w:val="0002702B"/>
    <w:rsid w:val="000270D1"/>
    <w:rsid w:val="00027F31"/>
    <w:rsid w:val="00030017"/>
    <w:rsid w:val="00033271"/>
    <w:rsid w:val="0003517F"/>
    <w:rsid w:val="000356E3"/>
    <w:rsid w:val="0003736A"/>
    <w:rsid w:val="000377C2"/>
    <w:rsid w:val="00037BF9"/>
    <w:rsid w:val="000419E0"/>
    <w:rsid w:val="00041CB2"/>
    <w:rsid w:val="000425F5"/>
    <w:rsid w:val="00043008"/>
    <w:rsid w:val="00044BAF"/>
    <w:rsid w:val="00046411"/>
    <w:rsid w:val="00047030"/>
    <w:rsid w:val="00051E1D"/>
    <w:rsid w:val="00051FB2"/>
    <w:rsid w:val="0005299B"/>
    <w:rsid w:val="00053108"/>
    <w:rsid w:val="00053AD4"/>
    <w:rsid w:val="00054196"/>
    <w:rsid w:val="00057445"/>
    <w:rsid w:val="0006126F"/>
    <w:rsid w:val="00061786"/>
    <w:rsid w:val="000626A6"/>
    <w:rsid w:val="000627D1"/>
    <w:rsid w:val="000659BF"/>
    <w:rsid w:val="0006727B"/>
    <w:rsid w:val="00067E32"/>
    <w:rsid w:val="00070DC3"/>
    <w:rsid w:val="000748CC"/>
    <w:rsid w:val="000758AC"/>
    <w:rsid w:val="000770CC"/>
    <w:rsid w:val="0008002F"/>
    <w:rsid w:val="00081560"/>
    <w:rsid w:val="00083135"/>
    <w:rsid w:val="000833E0"/>
    <w:rsid w:val="00086E6D"/>
    <w:rsid w:val="00093413"/>
    <w:rsid w:val="000957D6"/>
    <w:rsid w:val="000958AF"/>
    <w:rsid w:val="0009645B"/>
    <w:rsid w:val="00096F64"/>
    <w:rsid w:val="000A079D"/>
    <w:rsid w:val="000A13C4"/>
    <w:rsid w:val="000A1A4F"/>
    <w:rsid w:val="000A3786"/>
    <w:rsid w:val="000A4673"/>
    <w:rsid w:val="000A6C96"/>
    <w:rsid w:val="000A7431"/>
    <w:rsid w:val="000A7700"/>
    <w:rsid w:val="000A7CD9"/>
    <w:rsid w:val="000B23B1"/>
    <w:rsid w:val="000B4197"/>
    <w:rsid w:val="000B6353"/>
    <w:rsid w:val="000B6FC8"/>
    <w:rsid w:val="000B70E8"/>
    <w:rsid w:val="000C0F64"/>
    <w:rsid w:val="000C1032"/>
    <w:rsid w:val="000C52CB"/>
    <w:rsid w:val="000C5EB7"/>
    <w:rsid w:val="000C7210"/>
    <w:rsid w:val="000C72B7"/>
    <w:rsid w:val="000D0322"/>
    <w:rsid w:val="000D293D"/>
    <w:rsid w:val="000D4027"/>
    <w:rsid w:val="000D4BC7"/>
    <w:rsid w:val="000D6259"/>
    <w:rsid w:val="000D69E3"/>
    <w:rsid w:val="000D6DB3"/>
    <w:rsid w:val="000E003F"/>
    <w:rsid w:val="000E0120"/>
    <w:rsid w:val="000E163B"/>
    <w:rsid w:val="000E3067"/>
    <w:rsid w:val="000E4D7F"/>
    <w:rsid w:val="000E56E0"/>
    <w:rsid w:val="000E7F8F"/>
    <w:rsid w:val="000F032F"/>
    <w:rsid w:val="000F11ED"/>
    <w:rsid w:val="000F14BA"/>
    <w:rsid w:val="000F2661"/>
    <w:rsid w:val="000F29AA"/>
    <w:rsid w:val="000F2C59"/>
    <w:rsid w:val="000F2DD9"/>
    <w:rsid w:val="000F42EA"/>
    <w:rsid w:val="000F4749"/>
    <w:rsid w:val="000F48B3"/>
    <w:rsid w:val="000F4A7E"/>
    <w:rsid w:val="000F4C28"/>
    <w:rsid w:val="000F6BA2"/>
    <w:rsid w:val="000F7310"/>
    <w:rsid w:val="0010002E"/>
    <w:rsid w:val="00100F5E"/>
    <w:rsid w:val="001014F5"/>
    <w:rsid w:val="00101A01"/>
    <w:rsid w:val="00101E75"/>
    <w:rsid w:val="001037B8"/>
    <w:rsid w:val="00106BA0"/>
    <w:rsid w:val="0010703E"/>
    <w:rsid w:val="00107939"/>
    <w:rsid w:val="00107C6C"/>
    <w:rsid w:val="001105CC"/>
    <w:rsid w:val="00110962"/>
    <w:rsid w:val="00110B6E"/>
    <w:rsid w:val="001114F4"/>
    <w:rsid w:val="0011183D"/>
    <w:rsid w:val="001119A2"/>
    <w:rsid w:val="001159E7"/>
    <w:rsid w:val="001160EE"/>
    <w:rsid w:val="00116C61"/>
    <w:rsid w:val="0012203E"/>
    <w:rsid w:val="00122518"/>
    <w:rsid w:val="00122E63"/>
    <w:rsid w:val="001234D6"/>
    <w:rsid w:val="00124194"/>
    <w:rsid w:val="00126BA5"/>
    <w:rsid w:val="00127542"/>
    <w:rsid w:val="00130CB9"/>
    <w:rsid w:val="00131908"/>
    <w:rsid w:val="00133C5B"/>
    <w:rsid w:val="00135A72"/>
    <w:rsid w:val="0013620F"/>
    <w:rsid w:val="0014122B"/>
    <w:rsid w:val="001436F8"/>
    <w:rsid w:val="00143D0C"/>
    <w:rsid w:val="00144554"/>
    <w:rsid w:val="00144DFA"/>
    <w:rsid w:val="001502D9"/>
    <w:rsid w:val="001508E9"/>
    <w:rsid w:val="00150B55"/>
    <w:rsid w:val="0015125D"/>
    <w:rsid w:val="001513D0"/>
    <w:rsid w:val="00151840"/>
    <w:rsid w:val="00151A91"/>
    <w:rsid w:val="0015257A"/>
    <w:rsid w:val="00153FF7"/>
    <w:rsid w:val="0015484C"/>
    <w:rsid w:val="001550DA"/>
    <w:rsid w:val="001572F8"/>
    <w:rsid w:val="00160BC2"/>
    <w:rsid w:val="001613E3"/>
    <w:rsid w:val="001635A7"/>
    <w:rsid w:val="0016472D"/>
    <w:rsid w:val="00164864"/>
    <w:rsid w:val="00165167"/>
    <w:rsid w:val="00166011"/>
    <w:rsid w:val="00166279"/>
    <w:rsid w:val="001663FB"/>
    <w:rsid w:val="00166F60"/>
    <w:rsid w:val="001674EE"/>
    <w:rsid w:val="00171EA1"/>
    <w:rsid w:val="00171F96"/>
    <w:rsid w:val="00173204"/>
    <w:rsid w:val="001732D3"/>
    <w:rsid w:val="00173316"/>
    <w:rsid w:val="00175AE7"/>
    <w:rsid w:val="00180A5B"/>
    <w:rsid w:val="00184146"/>
    <w:rsid w:val="00184ED4"/>
    <w:rsid w:val="0018597F"/>
    <w:rsid w:val="001874CA"/>
    <w:rsid w:val="00193732"/>
    <w:rsid w:val="00193781"/>
    <w:rsid w:val="00193E1E"/>
    <w:rsid w:val="00195069"/>
    <w:rsid w:val="001958C3"/>
    <w:rsid w:val="00197109"/>
    <w:rsid w:val="001A047C"/>
    <w:rsid w:val="001A161C"/>
    <w:rsid w:val="001A1CD7"/>
    <w:rsid w:val="001A2024"/>
    <w:rsid w:val="001A3DC7"/>
    <w:rsid w:val="001A5062"/>
    <w:rsid w:val="001A5842"/>
    <w:rsid w:val="001A6100"/>
    <w:rsid w:val="001A65E8"/>
    <w:rsid w:val="001B0C44"/>
    <w:rsid w:val="001B143D"/>
    <w:rsid w:val="001B2C58"/>
    <w:rsid w:val="001B4874"/>
    <w:rsid w:val="001B4D3F"/>
    <w:rsid w:val="001B6A57"/>
    <w:rsid w:val="001B70BF"/>
    <w:rsid w:val="001B7337"/>
    <w:rsid w:val="001B74AA"/>
    <w:rsid w:val="001C006D"/>
    <w:rsid w:val="001C05EF"/>
    <w:rsid w:val="001C1044"/>
    <w:rsid w:val="001C2620"/>
    <w:rsid w:val="001C3777"/>
    <w:rsid w:val="001C3AE7"/>
    <w:rsid w:val="001C3EEE"/>
    <w:rsid w:val="001C4823"/>
    <w:rsid w:val="001C5639"/>
    <w:rsid w:val="001C5D0E"/>
    <w:rsid w:val="001C68C5"/>
    <w:rsid w:val="001D092D"/>
    <w:rsid w:val="001D37BB"/>
    <w:rsid w:val="001D571D"/>
    <w:rsid w:val="001D63DE"/>
    <w:rsid w:val="001D64BD"/>
    <w:rsid w:val="001E09F7"/>
    <w:rsid w:val="001E25E8"/>
    <w:rsid w:val="001E613B"/>
    <w:rsid w:val="001E7A8C"/>
    <w:rsid w:val="001E7D9A"/>
    <w:rsid w:val="001F01DA"/>
    <w:rsid w:val="001F07C7"/>
    <w:rsid w:val="001F0810"/>
    <w:rsid w:val="001F1572"/>
    <w:rsid w:val="001F2125"/>
    <w:rsid w:val="001F2612"/>
    <w:rsid w:val="001F309F"/>
    <w:rsid w:val="001F6CEB"/>
    <w:rsid w:val="001F7473"/>
    <w:rsid w:val="001F7EB0"/>
    <w:rsid w:val="00201457"/>
    <w:rsid w:val="00201890"/>
    <w:rsid w:val="0020347F"/>
    <w:rsid w:val="00205E05"/>
    <w:rsid w:val="00207128"/>
    <w:rsid w:val="0021068F"/>
    <w:rsid w:val="0021115B"/>
    <w:rsid w:val="002126CC"/>
    <w:rsid w:val="00214B8E"/>
    <w:rsid w:val="00214CF7"/>
    <w:rsid w:val="002161E3"/>
    <w:rsid w:val="00217054"/>
    <w:rsid w:val="00217D94"/>
    <w:rsid w:val="00217EF7"/>
    <w:rsid w:val="002202B8"/>
    <w:rsid w:val="00222225"/>
    <w:rsid w:val="002227B6"/>
    <w:rsid w:val="00223F93"/>
    <w:rsid w:val="00225457"/>
    <w:rsid w:val="00226421"/>
    <w:rsid w:val="00227D9D"/>
    <w:rsid w:val="00230204"/>
    <w:rsid w:val="00230395"/>
    <w:rsid w:val="00230488"/>
    <w:rsid w:val="00230858"/>
    <w:rsid w:val="00230BDB"/>
    <w:rsid w:val="00231CFB"/>
    <w:rsid w:val="00232B03"/>
    <w:rsid w:val="00232FFC"/>
    <w:rsid w:val="00237BAC"/>
    <w:rsid w:val="00241801"/>
    <w:rsid w:val="00242511"/>
    <w:rsid w:val="00242BF1"/>
    <w:rsid w:val="00243929"/>
    <w:rsid w:val="0024604B"/>
    <w:rsid w:val="00251218"/>
    <w:rsid w:val="0025174E"/>
    <w:rsid w:val="00252804"/>
    <w:rsid w:val="00257925"/>
    <w:rsid w:val="00257D45"/>
    <w:rsid w:val="0026073F"/>
    <w:rsid w:val="00261BA5"/>
    <w:rsid w:val="00261E27"/>
    <w:rsid w:val="00262107"/>
    <w:rsid w:val="00262872"/>
    <w:rsid w:val="0026594D"/>
    <w:rsid w:val="0026669C"/>
    <w:rsid w:val="00266712"/>
    <w:rsid w:val="00267488"/>
    <w:rsid w:val="00270F10"/>
    <w:rsid w:val="00272060"/>
    <w:rsid w:val="00273CA3"/>
    <w:rsid w:val="002744BB"/>
    <w:rsid w:val="00274E00"/>
    <w:rsid w:val="00275AB3"/>
    <w:rsid w:val="00275DB1"/>
    <w:rsid w:val="00276765"/>
    <w:rsid w:val="002805B7"/>
    <w:rsid w:val="00280E7E"/>
    <w:rsid w:val="00281174"/>
    <w:rsid w:val="00281270"/>
    <w:rsid w:val="002818BC"/>
    <w:rsid w:val="00284366"/>
    <w:rsid w:val="00284BB7"/>
    <w:rsid w:val="00284F3B"/>
    <w:rsid w:val="002904EE"/>
    <w:rsid w:val="00290A9A"/>
    <w:rsid w:val="00291CD0"/>
    <w:rsid w:val="00291DE8"/>
    <w:rsid w:val="002924AE"/>
    <w:rsid w:val="00293326"/>
    <w:rsid w:val="002945EB"/>
    <w:rsid w:val="00294F38"/>
    <w:rsid w:val="00295B5C"/>
    <w:rsid w:val="00296103"/>
    <w:rsid w:val="00297BB0"/>
    <w:rsid w:val="002A12E7"/>
    <w:rsid w:val="002A13F8"/>
    <w:rsid w:val="002A1BC9"/>
    <w:rsid w:val="002A1E45"/>
    <w:rsid w:val="002A20FE"/>
    <w:rsid w:val="002A3716"/>
    <w:rsid w:val="002A5478"/>
    <w:rsid w:val="002A5F43"/>
    <w:rsid w:val="002A72DF"/>
    <w:rsid w:val="002A7A23"/>
    <w:rsid w:val="002B06A9"/>
    <w:rsid w:val="002B22D2"/>
    <w:rsid w:val="002B25B8"/>
    <w:rsid w:val="002B3614"/>
    <w:rsid w:val="002B4E17"/>
    <w:rsid w:val="002B53E1"/>
    <w:rsid w:val="002B5CB4"/>
    <w:rsid w:val="002B5CDE"/>
    <w:rsid w:val="002C1D51"/>
    <w:rsid w:val="002C2325"/>
    <w:rsid w:val="002C2A1D"/>
    <w:rsid w:val="002C2D4C"/>
    <w:rsid w:val="002C4026"/>
    <w:rsid w:val="002C4244"/>
    <w:rsid w:val="002C5E61"/>
    <w:rsid w:val="002C7151"/>
    <w:rsid w:val="002C7D6D"/>
    <w:rsid w:val="002C7D84"/>
    <w:rsid w:val="002D07B0"/>
    <w:rsid w:val="002D16A0"/>
    <w:rsid w:val="002D23D3"/>
    <w:rsid w:val="002D261D"/>
    <w:rsid w:val="002D281D"/>
    <w:rsid w:val="002D2CE3"/>
    <w:rsid w:val="002D43A7"/>
    <w:rsid w:val="002D6160"/>
    <w:rsid w:val="002D63AC"/>
    <w:rsid w:val="002D692B"/>
    <w:rsid w:val="002E070C"/>
    <w:rsid w:val="002E0AC7"/>
    <w:rsid w:val="002E1B31"/>
    <w:rsid w:val="002E424C"/>
    <w:rsid w:val="002E5B84"/>
    <w:rsid w:val="002E68DB"/>
    <w:rsid w:val="002E72B4"/>
    <w:rsid w:val="002E73B8"/>
    <w:rsid w:val="002F0ABC"/>
    <w:rsid w:val="002F5779"/>
    <w:rsid w:val="002F64F5"/>
    <w:rsid w:val="003012AE"/>
    <w:rsid w:val="00301849"/>
    <w:rsid w:val="003027EF"/>
    <w:rsid w:val="0030327E"/>
    <w:rsid w:val="00304211"/>
    <w:rsid w:val="00306E49"/>
    <w:rsid w:val="00307542"/>
    <w:rsid w:val="00311D82"/>
    <w:rsid w:val="00312B4F"/>
    <w:rsid w:val="00312CE5"/>
    <w:rsid w:val="0031451A"/>
    <w:rsid w:val="0031458F"/>
    <w:rsid w:val="00314B5F"/>
    <w:rsid w:val="00315635"/>
    <w:rsid w:val="003166E2"/>
    <w:rsid w:val="00320960"/>
    <w:rsid w:val="00320ECB"/>
    <w:rsid w:val="003233E1"/>
    <w:rsid w:val="00323812"/>
    <w:rsid w:val="00325891"/>
    <w:rsid w:val="00325C0F"/>
    <w:rsid w:val="003264EA"/>
    <w:rsid w:val="003300B5"/>
    <w:rsid w:val="003311E3"/>
    <w:rsid w:val="003313B0"/>
    <w:rsid w:val="00332DB2"/>
    <w:rsid w:val="003333CA"/>
    <w:rsid w:val="003339B4"/>
    <w:rsid w:val="00336B8F"/>
    <w:rsid w:val="00336D92"/>
    <w:rsid w:val="0034022E"/>
    <w:rsid w:val="003422F4"/>
    <w:rsid w:val="00342769"/>
    <w:rsid w:val="00347D8B"/>
    <w:rsid w:val="00350DA3"/>
    <w:rsid w:val="00353109"/>
    <w:rsid w:val="00353E38"/>
    <w:rsid w:val="00354C8A"/>
    <w:rsid w:val="00354FFC"/>
    <w:rsid w:val="0035676C"/>
    <w:rsid w:val="003577AE"/>
    <w:rsid w:val="0036027F"/>
    <w:rsid w:val="00360881"/>
    <w:rsid w:val="003608E3"/>
    <w:rsid w:val="00363E1E"/>
    <w:rsid w:val="00363F75"/>
    <w:rsid w:val="003640D3"/>
    <w:rsid w:val="00365137"/>
    <w:rsid w:val="00365FD2"/>
    <w:rsid w:val="00366B3D"/>
    <w:rsid w:val="003674CC"/>
    <w:rsid w:val="00367B93"/>
    <w:rsid w:val="00367BA6"/>
    <w:rsid w:val="003701AA"/>
    <w:rsid w:val="00370EC8"/>
    <w:rsid w:val="00374214"/>
    <w:rsid w:val="003755BB"/>
    <w:rsid w:val="003762C0"/>
    <w:rsid w:val="00376454"/>
    <w:rsid w:val="003776E3"/>
    <w:rsid w:val="00380D3B"/>
    <w:rsid w:val="00381694"/>
    <w:rsid w:val="00381E1B"/>
    <w:rsid w:val="00383229"/>
    <w:rsid w:val="00384C69"/>
    <w:rsid w:val="003851DA"/>
    <w:rsid w:val="0038647E"/>
    <w:rsid w:val="003878D9"/>
    <w:rsid w:val="00387BB3"/>
    <w:rsid w:val="00387CDC"/>
    <w:rsid w:val="0039037E"/>
    <w:rsid w:val="0039052D"/>
    <w:rsid w:val="00391F64"/>
    <w:rsid w:val="0039261B"/>
    <w:rsid w:val="00392A64"/>
    <w:rsid w:val="0039375F"/>
    <w:rsid w:val="00393E0F"/>
    <w:rsid w:val="00394839"/>
    <w:rsid w:val="00394958"/>
    <w:rsid w:val="0039496E"/>
    <w:rsid w:val="00394D0D"/>
    <w:rsid w:val="00395675"/>
    <w:rsid w:val="00396352"/>
    <w:rsid w:val="00396827"/>
    <w:rsid w:val="00397FB6"/>
    <w:rsid w:val="003A00AA"/>
    <w:rsid w:val="003A1E7F"/>
    <w:rsid w:val="003A45BF"/>
    <w:rsid w:val="003A7D3C"/>
    <w:rsid w:val="003B062F"/>
    <w:rsid w:val="003B0D87"/>
    <w:rsid w:val="003B16EE"/>
    <w:rsid w:val="003B1840"/>
    <w:rsid w:val="003B1B49"/>
    <w:rsid w:val="003B4834"/>
    <w:rsid w:val="003B546A"/>
    <w:rsid w:val="003B6A05"/>
    <w:rsid w:val="003B7770"/>
    <w:rsid w:val="003C0053"/>
    <w:rsid w:val="003C0391"/>
    <w:rsid w:val="003C05D0"/>
    <w:rsid w:val="003C306E"/>
    <w:rsid w:val="003C34B5"/>
    <w:rsid w:val="003C59BE"/>
    <w:rsid w:val="003C6334"/>
    <w:rsid w:val="003C7BEB"/>
    <w:rsid w:val="003D2D63"/>
    <w:rsid w:val="003D7BD4"/>
    <w:rsid w:val="003D7E37"/>
    <w:rsid w:val="003E18B0"/>
    <w:rsid w:val="003E3F32"/>
    <w:rsid w:val="003E4560"/>
    <w:rsid w:val="003E5ED0"/>
    <w:rsid w:val="003E62F1"/>
    <w:rsid w:val="003E6838"/>
    <w:rsid w:val="003F10A8"/>
    <w:rsid w:val="003F1D82"/>
    <w:rsid w:val="003F47BA"/>
    <w:rsid w:val="003F5D60"/>
    <w:rsid w:val="003F5EB1"/>
    <w:rsid w:val="003F657E"/>
    <w:rsid w:val="00400190"/>
    <w:rsid w:val="004002D9"/>
    <w:rsid w:val="00401158"/>
    <w:rsid w:val="00402604"/>
    <w:rsid w:val="0040394A"/>
    <w:rsid w:val="00405390"/>
    <w:rsid w:val="0040774A"/>
    <w:rsid w:val="0041119A"/>
    <w:rsid w:val="00411CD0"/>
    <w:rsid w:val="004132E8"/>
    <w:rsid w:val="00414BF9"/>
    <w:rsid w:val="0041503C"/>
    <w:rsid w:val="004153ED"/>
    <w:rsid w:val="004157EC"/>
    <w:rsid w:val="00415C6D"/>
    <w:rsid w:val="00416629"/>
    <w:rsid w:val="00416F5C"/>
    <w:rsid w:val="00417226"/>
    <w:rsid w:val="00417268"/>
    <w:rsid w:val="0041798F"/>
    <w:rsid w:val="00417B12"/>
    <w:rsid w:val="004200F4"/>
    <w:rsid w:val="00425F9A"/>
    <w:rsid w:val="00427CC5"/>
    <w:rsid w:val="00427DF4"/>
    <w:rsid w:val="00434399"/>
    <w:rsid w:val="00434559"/>
    <w:rsid w:val="0043474C"/>
    <w:rsid w:val="004363DB"/>
    <w:rsid w:val="0044057B"/>
    <w:rsid w:val="004428B2"/>
    <w:rsid w:val="0044335B"/>
    <w:rsid w:val="00444909"/>
    <w:rsid w:val="00444DD6"/>
    <w:rsid w:val="00445568"/>
    <w:rsid w:val="00445E34"/>
    <w:rsid w:val="00445E62"/>
    <w:rsid w:val="004470C2"/>
    <w:rsid w:val="004512E3"/>
    <w:rsid w:val="00453E4E"/>
    <w:rsid w:val="004547E6"/>
    <w:rsid w:val="00454967"/>
    <w:rsid w:val="00455A12"/>
    <w:rsid w:val="00457EDC"/>
    <w:rsid w:val="004608D5"/>
    <w:rsid w:val="004609A8"/>
    <w:rsid w:val="00461441"/>
    <w:rsid w:val="00461F42"/>
    <w:rsid w:val="00462F11"/>
    <w:rsid w:val="00463DC8"/>
    <w:rsid w:val="004702AA"/>
    <w:rsid w:val="004710F9"/>
    <w:rsid w:val="004715D8"/>
    <w:rsid w:val="00472A72"/>
    <w:rsid w:val="00472EFE"/>
    <w:rsid w:val="00473278"/>
    <w:rsid w:val="00474A29"/>
    <w:rsid w:val="00477649"/>
    <w:rsid w:val="00477F2F"/>
    <w:rsid w:val="00483209"/>
    <w:rsid w:val="00484C45"/>
    <w:rsid w:val="004851D4"/>
    <w:rsid w:val="00486453"/>
    <w:rsid w:val="00487CC5"/>
    <w:rsid w:val="0049038F"/>
    <w:rsid w:val="0049072C"/>
    <w:rsid w:val="004908A1"/>
    <w:rsid w:val="00491861"/>
    <w:rsid w:val="0049485A"/>
    <w:rsid w:val="004956EB"/>
    <w:rsid w:val="00497F82"/>
    <w:rsid w:val="004A1395"/>
    <w:rsid w:val="004A26F4"/>
    <w:rsid w:val="004A53AE"/>
    <w:rsid w:val="004A671B"/>
    <w:rsid w:val="004A7F86"/>
    <w:rsid w:val="004B021E"/>
    <w:rsid w:val="004B055D"/>
    <w:rsid w:val="004B0EC0"/>
    <w:rsid w:val="004B2235"/>
    <w:rsid w:val="004B38E1"/>
    <w:rsid w:val="004B6A11"/>
    <w:rsid w:val="004C07B4"/>
    <w:rsid w:val="004C0B30"/>
    <w:rsid w:val="004C0F97"/>
    <w:rsid w:val="004C2DB0"/>
    <w:rsid w:val="004C41B3"/>
    <w:rsid w:val="004C516B"/>
    <w:rsid w:val="004C5650"/>
    <w:rsid w:val="004C6C22"/>
    <w:rsid w:val="004C714D"/>
    <w:rsid w:val="004D0344"/>
    <w:rsid w:val="004D04D9"/>
    <w:rsid w:val="004D0CB6"/>
    <w:rsid w:val="004D0F89"/>
    <w:rsid w:val="004D19C9"/>
    <w:rsid w:val="004D232C"/>
    <w:rsid w:val="004D2C1E"/>
    <w:rsid w:val="004D32D6"/>
    <w:rsid w:val="004D36C9"/>
    <w:rsid w:val="004D4029"/>
    <w:rsid w:val="004D443F"/>
    <w:rsid w:val="004D5C9B"/>
    <w:rsid w:val="004D6DBA"/>
    <w:rsid w:val="004E06CC"/>
    <w:rsid w:val="004E0F34"/>
    <w:rsid w:val="004E221C"/>
    <w:rsid w:val="004E3CBF"/>
    <w:rsid w:val="004E633A"/>
    <w:rsid w:val="004E6C41"/>
    <w:rsid w:val="004E6D81"/>
    <w:rsid w:val="004E71D0"/>
    <w:rsid w:val="004E78E0"/>
    <w:rsid w:val="004E7C59"/>
    <w:rsid w:val="004F1F23"/>
    <w:rsid w:val="004F22E9"/>
    <w:rsid w:val="004F3D27"/>
    <w:rsid w:val="004F3D77"/>
    <w:rsid w:val="004F4C99"/>
    <w:rsid w:val="004F686A"/>
    <w:rsid w:val="004F6BFC"/>
    <w:rsid w:val="00500624"/>
    <w:rsid w:val="005006CB"/>
    <w:rsid w:val="00501570"/>
    <w:rsid w:val="00502DAD"/>
    <w:rsid w:val="00503161"/>
    <w:rsid w:val="005037FA"/>
    <w:rsid w:val="00504FF0"/>
    <w:rsid w:val="005068D2"/>
    <w:rsid w:val="00507A29"/>
    <w:rsid w:val="0051016A"/>
    <w:rsid w:val="005109BF"/>
    <w:rsid w:val="00510AE0"/>
    <w:rsid w:val="00510E2E"/>
    <w:rsid w:val="00512C34"/>
    <w:rsid w:val="0051420D"/>
    <w:rsid w:val="005158ED"/>
    <w:rsid w:val="00515DB3"/>
    <w:rsid w:val="0051625F"/>
    <w:rsid w:val="00516803"/>
    <w:rsid w:val="00516AA0"/>
    <w:rsid w:val="005232A4"/>
    <w:rsid w:val="00523CF9"/>
    <w:rsid w:val="005253D0"/>
    <w:rsid w:val="00526076"/>
    <w:rsid w:val="0052770A"/>
    <w:rsid w:val="00530C9B"/>
    <w:rsid w:val="005326B7"/>
    <w:rsid w:val="005329F2"/>
    <w:rsid w:val="00532F33"/>
    <w:rsid w:val="00533E17"/>
    <w:rsid w:val="0053437E"/>
    <w:rsid w:val="005351FE"/>
    <w:rsid w:val="0053566E"/>
    <w:rsid w:val="0054072F"/>
    <w:rsid w:val="00541508"/>
    <w:rsid w:val="00544D9C"/>
    <w:rsid w:val="0054526F"/>
    <w:rsid w:val="005458B1"/>
    <w:rsid w:val="00546E7D"/>
    <w:rsid w:val="005471E1"/>
    <w:rsid w:val="00547677"/>
    <w:rsid w:val="0055024B"/>
    <w:rsid w:val="00552618"/>
    <w:rsid w:val="00553135"/>
    <w:rsid w:val="00553352"/>
    <w:rsid w:val="00553CE1"/>
    <w:rsid w:val="00555927"/>
    <w:rsid w:val="00557A12"/>
    <w:rsid w:val="00560540"/>
    <w:rsid w:val="005623D9"/>
    <w:rsid w:val="00563A3B"/>
    <w:rsid w:val="005656FC"/>
    <w:rsid w:val="00565908"/>
    <w:rsid w:val="00567989"/>
    <w:rsid w:val="00567DC7"/>
    <w:rsid w:val="005725E4"/>
    <w:rsid w:val="005738D7"/>
    <w:rsid w:val="00575400"/>
    <w:rsid w:val="00575900"/>
    <w:rsid w:val="00575E34"/>
    <w:rsid w:val="0057619E"/>
    <w:rsid w:val="00577593"/>
    <w:rsid w:val="00577FA1"/>
    <w:rsid w:val="00580677"/>
    <w:rsid w:val="00580B89"/>
    <w:rsid w:val="0058113B"/>
    <w:rsid w:val="0058548D"/>
    <w:rsid w:val="00586097"/>
    <w:rsid w:val="00591FEB"/>
    <w:rsid w:val="005921BC"/>
    <w:rsid w:val="005922B6"/>
    <w:rsid w:val="005922F6"/>
    <w:rsid w:val="0059575B"/>
    <w:rsid w:val="00595D11"/>
    <w:rsid w:val="00596328"/>
    <w:rsid w:val="0059653B"/>
    <w:rsid w:val="00596B86"/>
    <w:rsid w:val="005A2DD5"/>
    <w:rsid w:val="005A616F"/>
    <w:rsid w:val="005A6F26"/>
    <w:rsid w:val="005A7A26"/>
    <w:rsid w:val="005B18E4"/>
    <w:rsid w:val="005B3921"/>
    <w:rsid w:val="005B6BA8"/>
    <w:rsid w:val="005B79EA"/>
    <w:rsid w:val="005B7F03"/>
    <w:rsid w:val="005C3A7D"/>
    <w:rsid w:val="005C588E"/>
    <w:rsid w:val="005C6962"/>
    <w:rsid w:val="005C6C24"/>
    <w:rsid w:val="005C704C"/>
    <w:rsid w:val="005D0EF2"/>
    <w:rsid w:val="005D290B"/>
    <w:rsid w:val="005D40BE"/>
    <w:rsid w:val="005D4546"/>
    <w:rsid w:val="005D57F4"/>
    <w:rsid w:val="005D59C6"/>
    <w:rsid w:val="005D69C0"/>
    <w:rsid w:val="005D6B4D"/>
    <w:rsid w:val="005D7D2D"/>
    <w:rsid w:val="005E05B8"/>
    <w:rsid w:val="005E0851"/>
    <w:rsid w:val="005E4EC7"/>
    <w:rsid w:val="005F03AC"/>
    <w:rsid w:val="005F101D"/>
    <w:rsid w:val="005F2DE8"/>
    <w:rsid w:val="005F4435"/>
    <w:rsid w:val="005F4D72"/>
    <w:rsid w:val="005F6EAA"/>
    <w:rsid w:val="005F7112"/>
    <w:rsid w:val="005F7B2C"/>
    <w:rsid w:val="00600617"/>
    <w:rsid w:val="00603DCA"/>
    <w:rsid w:val="0060799D"/>
    <w:rsid w:val="006079D8"/>
    <w:rsid w:val="0061073E"/>
    <w:rsid w:val="006127D3"/>
    <w:rsid w:val="0061430F"/>
    <w:rsid w:val="00615B33"/>
    <w:rsid w:val="00615BEE"/>
    <w:rsid w:val="00615EA8"/>
    <w:rsid w:val="00617145"/>
    <w:rsid w:val="00620FE1"/>
    <w:rsid w:val="00621533"/>
    <w:rsid w:val="00621A31"/>
    <w:rsid w:val="00621CD3"/>
    <w:rsid w:val="0062314C"/>
    <w:rsid w:val="0062402F"/>
    <w:rsid w:val="0062425E"/>
    <w:rsid w:val="00624B67"/>
    <w:rsid w:val="0062731E"/>
    <w:rsid w:val="006276A4"/>
    <w:rsid w:val="006277C5"/>
    <w:rsid w:val="00633E47"/>
    <w:rsid w:val="00634A6B"/>
    <w:rsid w:val="006360A9"/>
    <w:rsid w:val="00636CE1"/>
    <w:rsid w:val="00640382"/>
    <w:rsid w:val="00646381"/>
    <w:rsid w:val="00646E49"/>
    <w:rsid w:val="00647898"/>
    <w:rsid w:val="00651BA0"/>
    <w:rsid w:val="00653F71"/>
    <w:rsid w:val="00657B30"/>
    <w:rsid w:val="00660DB8"/>
    <w:rsid w:val="0066137D"/>
    <w:rsid w:val="00662210"/>
    <w:rsid w:val="006631EE"/>
    <w:rsid w:val="00663213"/>
    <w:rsid w:val="0066340C"/>
    <w:rsid w:val="006651C6"/>
    <w:rsid w:val="0066530D"/>
    <w:rsid w:val="00665E7C"/>
    <w:rsid w:val="0066642A"/>
    <w:rsid w:val="00670712"/>
    <w:rsid w:val="00670F09"/>
    <w:rsid w:val="00671134"/>
    <w:rsid w:val="00671969"/>
    <w:rsid w:val="006753AA"/>
    <w:rsid w:val="00676669"/>
    <w:rsid w:val="0068016E"/>
    <w:rsid w:val="006801F3"/>
    <w:rsid w:val="00681402"/>
    <w:rsid w:val="0068169D"/>
    <w:rsid w:val="00681CFD"/>
    <w:rsid w:val="00683158"/>
    <w:rsid w:val="00683CE3"/>
    <w:rsid w:val="00683DF9"/>
    <w:rsid w:val="00684B96"/>
    <w:rsid w:val="00686B38"/>
    <w:rsid w:val="00687D06"/>
    <w:rsid w:val="00690EA6"/>
    <w:rsid w:val="0069234C"/>
    <w:rsid w:val="00692646"/>
    <w:rsid w:val="006932EE"/>
    <w:rsid w:val="0069359D"/>
    <w:rsid w:val="0069375D"/>
    <w:rsid w:val="00693DF1"/>
    <w:rsid w:val="006952B0"/>
    <w:rsid w:val="006972AE"/>
    <w:rsid w:val="0069762A"/>
    <w:rsid w:val="00697761"/>
    <w:rsid w:val="006A0889"/>
    <w:rsid w:val="006A3463"/>
    <w:rsid w:val="006A3C44"/>
    <w:rsid w:val="006A492F"/>
    <w:rsid w:val="006A4C46"/>
    <w:rsid w:val="006A5065"/>
    <w:rsid w:val="006A75BA"/>
    <w:rsid w:val="006A7E59"/>
    <w:rsid w:val="006B0999"/>
    <w:rsid w:val="006B1630"/>
    <w:rsid w:val="006B3EA3"/>
    <w:rsid w:val="006B40DD"/>
    <w:rsid w:val="006B621E"/>
    <w:rsid w:val="006B7A3C"/>
    <w:rsid w:val="006C0210"/>
    <w:rsid w:val="006C0518"/>
    <w:rsid w:val="006C087D"/>
    <w:rsid w:val="006C0EE7"/>
    <w:rsid w:val="006C1711"/>
    <w:rsid w:val="006C24D5"/>
    <w:rsid w:val="006C26FC"/>
    <w:rsid w:val="006C3281"/>
    <w:rsid w:val="006C34BE"/>
    <w:rsid w:val="006C3D68"/>
    <w:rsid w:val="006C4A6B"/>
    <w:rsid w:val="006C57C4"/>
    <w:rsid w:val="006C57FB"/>
    <w:rsid w:val="006C5B8D"/>
    <w:rsid w:val="006C6B0A"/>
    <w:rsid w:val="006D2121"/>
    <w:rsid w:val="006D23AD"/>
    <w:rsid w:val="006D2EE6"/>
    <w:rsid w:val="006D3307"/>
    <w:rsid w:val="006D351C"/>
    <w:rsid w:val="006D35A3"/>
    <w:rsid w:val="006D606C"/>
    <w:rsid w:val="006D6092"/>
    <w:rsid w:val="006D7612"/>
    <w:rsid w:val="006E131D"/>
    <w:rsid w:val="006E22AA"/>
    <w:rsid w:val="006E2FA5"/>
    <w:rsid w:val="006E35A7"/>
    <w:rsid w:val="006E3EB0"/>
    <w:rsid w:val="006E5C7E"/>
    <w:rsid w:val="006E5E85"/>
    <w:rsid w:val="006E6023"/>
    <w:rsid w:val="006E63B5"/>
    <w:rsid w:val="006E7871"/>
    <w:rsid w:val="006F009C"/>
    <w:rsid w:val="006F126D"/>
    <w:rsid w:val="006F17E3"/>
    <w:rsid w:val="006F1913"/>
    <w:rsid w:val="00703C36"/>
    <w:rsid w:val="0070625B"/>
    <w:rsid w:val="007070E2"/>
    <w:rsid w:val="007105BC"/>
    <w:rsid w:val="00710910"/>
    <w:rsid w:val="00711AE7"/>
    <w:rsid w:val="00711EF8"/>
    <w:rsid w:val="007135EE"/>
    <w:rsid w:val="007152C7"/>
    <w:rsid w:val="007160F5"/>
    <w:rsid w:val="0072144D"/>
    <w:rsid w:val="007276EB"/>
    <w:rsid w:val="00727742"/>
    <w:rsid w:val="007306E4"/>
    <w:rsid w:val="00731220"/>
    <w:rsid w:val="00731744"/>
    <w:rsid w:val="0073178C"/>
    <w:rsid w:val="00731794"/>
    <w:rsid w:val="00733EC7"/>
    <w:rsid w:val="007344F2"/>
    <w:rsid w:val="00736760"/>
    <w:rsid w:val="00737846"/>
    <w:rsid w:val="00737D02"/>
    <w:rsid w:val="007411B0"/>
    <w:rsid w:val="00741234"/>
    <w:rsid w:val="007450A7"/>
    <w:rsid w:val="00745667"/>
    <w:rsid w:val="00750822"/>
    <w:rsid w:val="00753C7D"/>
    <w:rsid w:val="007565BA"/>
    <w:rsid w:val="00757955"/>
    <w:rsid w:val="00760A19"/>
    <w:rsid w:val="00761159"/>
    <w:rsid w:val="00761B8F"/>
    <w:rsid w:val="00761C99"/>
    <w:rsid w:val="007625FC"/>
    <w:rsid w:val="00763BAB"/>
    <w:rsid w:val="007662B2"/>
    <w:rsid w:val="00766CEB"/>
    <w:rsid w:val="0076774D"/>
    <w:rsid w:val="007704C3"/>
    <w:rsid w:val="00771227"/>
    <w:rsid w:val="00771B9F"/>
    <w:rsid w:val="007775E6"/>
    <w:rsid w:val="007776C2"/>
    <w:rsid w:val="00780B58"/>
    <w:rsid w:val="007814CF"/>
    <w:rsid w:val="00781693"/>
    <w:rsid w:val="00781BDA"/>
    <w:rsid w:val="00783FF8"/>
    <w:rsid w:val="00784823"/>
    <w:rsid w:val="007849A6"/>
    <w:rsid w:val="00784D0F"/>
    <w:rsid w:val="00787D4A"/>
    <w:rsid w:val="00790A1E"/>
    <w:rsid w:val="00791029"/>
    <w:rsid w:val="00791EEE"/>
    <w:rsid w:val="00793D27"/>
    <w:rsid w:val="0079457A"/>
    <w:rsid w:val="00795E1D"/>
    <w:rsid w:val="00796EA4"/>
    <w:rsid w:val="00796F24"/>
    <w:rsid w:val="007A0512"/>
    <w:rsid w:val="007A1C90"/>
    <w:rsid w:val="007A5E7E"/>
    <w:rsid w:val="007A6940"/>
    <w:rsid w:val="007A6D8C"/>
    <w:rsid w:val="007A6E89"/>
    <w:rsid w:val="007A7843"/>
    <w:rsid w:val="007A7B8C"/>
    <w:rsid w:val="007A7D15"/>
    <w:rsid w:val="007B0751"/>
    <w:rsid w:val="007B1221"/>
    <w:rsid w:val="007B2358"/>
    <w:rsid w:val="007B46AC"/>
    <w:rsid w:val="007B5C41"/>
    <w:rsid w:val="007B7517"/>
    <w:rsid w:val="007C023D"/>
    <w:rsid w:val="007C025E"/>
    <w:rsid w:val="007C2D4C"/>
    <w:rsid w:val="007C4DEF"/>
    <w:rsid w:val="007C5176"/>
    <w:rsid w:val="007C6269"/>
    <w:rsid w:val="007C6F05"/>
    <w:rsid w:val="007C6FDB"/>
    <w:rsid w:val="007C76C2"/>
    <w:rsid w:val="007D1DE4"/>
    <w:rsid w:val="007D20D2"/>
    <w:rsid w:val="007D282F"/>
    <w:rsid w:val="007D5522"/>
    <w:rsid w:val="007D7CF9"/>
    <w:rsid w:val="007D7D86"/>
    <w:rsid w:val="007E0320"/>
    <w:rsid w:val="007E0EEF"/>
    <w:rsid w:val="007E25A7"/>
    <w:rsid w:val="007E3F09"/>
    <w:rsid w:val="007E5782"/>
    <w:rsid w:val="007E6CBB"/>
    <w:rsid w:val="007F0479"/>
    <w:rsid w:val="007F0F3D"/>
    <w:rsid w:val="007F51A4"/>
    <w:rsid w:val="007F5486"/>
    <w:rsid w:val="007F551E"/>
    <w:rsid w:val="007F7A00"/>
    <w:rsid w:val="0080197D"/>
    <w:rsid w:val="008026D2"/>
    <w:rsid w:val="00805D08"/>
    <w:rsid w:val="00806E0F"/>
    <w:rsid w:val="00807999"/>
    <w:rsid w:val="0080799E"/>
    <w:rsid w:val="0081200F"/>
    <w:rsid w:val="00812699"/>
    <w:rsid w:val="00812911"/>
    <w:rsid w:val="008132B0"/>
    <w:rsid w:val="0081364C"/>
    <w:rsid w:val="00817FD7"/>
    <w:rsid w:val="008208AE"/>
    <w:rsid w:val="00820F46"/>
    <w:rsid w:val="00821A61"/>
    <w:rsid w:val="00821F79"/>
    <w:rsid w:val="00822423"/>
    <w:rsid w:val="008225E3"/>
    <w:rsid w:val="0082487D"/>
    <w:rsid w:val="0082553A"/>
    <w:rsid w:val="00826BF7"/>
    <w:rsid w:val="00826E2F"/>
    <w:rsid w:val="00827324"/>
    <w:rsid w:val="00830DC8"/>
    <w:rsid w:val="00831D34"/>
    <w:rsid w:val="00831F43"/>
    <w:rsid w:val="0083218F"/>
    <w:rsid w:val="008321CB"/>
    <w:rsid w:val="008325D5"/>
    <w:rsid w:val="00834039"/>
    <w:rsid w:val="00837DBD"/>
    <w:rsid w:val="008405AC"/>
    <w:rsid w:val="00841A1D"/>
    <w:rsid w:val="00842A0C"/>
    <w:rsid w:val="00842B81"/>
    <w:rsid w:val="00842E16"/>
    <w:rsid w:val="00844049"/>
    <w:rsid w:val="00845B4C"/>
    <w:rsid w:val="00846EC6"/>
    <w:rsid w:val="00847081"/>
    <w:rsid w:val="00847E2F"/>
    <w:rsid w:val="00850C77"/>
    <w:rsid w:val="008524CE"/>
    <w:rsid w:val="00852ABD"/>
    <w:rsid w:val="00854158"/>
    <w:rsid w:val="008546A4"/>
    <w:rsid w:val="00856B9B"/>
    <w:rsid w:val="00856DAB"/>
    <w:rsid w:val="008575F2"/>
    <w:rsid w:val="008604D7"/>
    <w:rsid w:val="008605D9"/>
    <w:rsid w:val="008630DB"/>
    <w:rsid w:val="00863422"/>
    <w:rsid w:val="0086433B"/>
    <w:rsid w:val="00865167"/>
    <w:rsid w:val="00865429"/>
    <w:rsid w:val="0086776F"/>
    <w:rsid w:val="0087206D"/>
    <w:rsid w:val="00872FED"/>
    <w:rsid w:val="008754DC"/>
    <w:rsid w:val="0087667C"/>
    <w:rsid w:val="008815DC"/>
    <w:rsid w:val="00881DFF"/>
    <w:rsid w:val="008831E4"/>
    <w:rsid w:val="008836D5"/>
    <w:rsid w:val="008858DD"/>
    <w:rsid w:val="008864BC"/>
    <w:rsid w:val="0089043D"/>
    <w:rsid w:val="008906F8"/>
    <w:rsid w:val="00891476"/>
    <w:rsid w:val="00892A1D"/>
    <w:rsid w:val="0089352C"/>
    <w:rsid w:val="008A1002"/>
    <w:rsid w:val="008A25C7"/>
    <w:rsid w:val="008A29AD"/>
    <w:rsid w:val="008A37ED"/>
    <w:rsid w:val="008A4374"/>
    <w:rsid w:val="008A6618"/>
    <w:rsid w:val="008B04EA"/>
    <w:rsid w:val="008B0C49"/>
    <w:rsid w:val="008B2399"/>
    <w:rsid w:val="008B3643"/>
    <w:rsid w:val="008B48F0"/>
    <w:rsid w:val="008B49C5"/>
    <w:rsid w:val="008B4D9E"/>
    <w:rsid w:val="008B4DAA"/>
    <w:rsid w:val="008B5C4B"/>
    <w:rsid w:val="008B7F8E"/>
    <w:rsid w:val="008C0DF3"/>
    <w:rsid w:val="008C123D"/>
    <w:rsid w:val="008C24B6"/>
    <w:rsid w:val="008C3286"/>
    <w:rsid w:val="008C45D3"/>
    <w:rsid w:val="008C4A57"/>
    <w:rsid w:val="008C538F"/>
    <w:rsid w:val="008C5869"/>
    <w:rsid w:val="008C7FEF"/>
    <w:rsid w:val="008D1473"/>
    <w:rsid w:val="008D1F4F"/>
    <w:rsid w:val="008D2508"/>
    <w:rsid w:val="008D2827"/>
    <w:rsid w:val="008D34A8"/>
    <w:rsid w:val="008D4C12"/>
    <w:rsid w:val="008E074E"/>
    <w:rsid w:val="008E1194"/>
    <w:rsid w:val="008E1C3C"/>
    <w:rsid w:val="008E309F"/>
    <w:rsid w:val="008E6C32"/>
    <w:rsid w:val="008E73B5"/>
    <w:rsid w:val="008E7A42"/>
    <w:rsid w:val="008E7BBE"/>
    <w:rsid w:val="008F2539"/>
    <w:rsid w:val="008F49DA"/>
    <w:rsid w:val="008F6702"/>
    <w:rsid w:val="008F694C"/>
    <w:rsid w:val="008F6B37"/>
    <w:rsid w:val="008F7642"/>
    <w:rsid w:val="009008CA"/>
    <w:rsid w:val="00900D1A"/>
    <w:rsid w:val="009024F1"/>
    <w:rsid w:val="00905A69"/>
    <w:rsid w:val="00906285"/>
    <w:rsid w:val="009062EA"/>
    <w:rsid w:val="00907392"/>
    <w:rsid w:val="00907B14"/>
    <w:rsid w:val="00910225"/>
    <w:rsid w:val="00910426"/>
    <w:rsid w:val="00910AE9"/>
    <w:rsid w:val="00912496"/>
    <w:rsid w:val="00913833"/>
    <w:rsid w:val="00916E2D"/>
    <w:rsid w:val="0091749E"/>
    <w:rsid w:val="00921085"/>
    <w:rsid w:val="00924963"/>
    <w:rsid w:val="00925853"/>
    <w:rsid w:val="0092592B"/>
    <w:rsid w:val="00926883"/>
    <w:rsid w:val="00927437"/>
    <w:rsid w:val="00927F4A"/>
    <w:rsid w:val="00930825"/>
    <w:rsid w:val="00932993"/>
    <w:rsid w:val="00934A11"/>
    <w:rsid w:val="009360A7"/>
    <w:rsid w:val="0094071E"/>
    <w:rsid w:val="009409BB"/>
    <w:rsid w:val="009415BA"/>
    <w:rsid w:val="00943116"/>
    <w:rsid w:val="009443A7"/>
    <w:rsid w:val="00944E6B"/>
    <w:rsid w:val="00944EA7"/>
    <w:rsid w:val="00945801"/>
    <w:rsid w:val="0094750C"/>
    <w:rsid w:val="009504F6"/>
    <w:rsid w:val="00950A25"/>
    <w:rsid w:val="0095132E"/>
    <w:rsid w:val="0095138E"/>
    <w:rsid w:val="009517AD"/>
    <w:rsid w:val="009527ED"/>
    <w:rsid w:val="00953AA9"/>
    <w:rsid w:val="00953EF7"/>
    <w:rsid w:val="00954406"/>
    <w:rsid w:val="00954CBC"/>
    <w:rsid w:val="00955CC9"/>
    <w:rsid w:val="009621DC"/>
    <w:rsid w:val="00962327"/>
    <w:rsid w:val="0096254A"/>
    <w:rsid w:val="009656A9"/>
    <w:rsid w:val="00966E68"/>
    <w:rsid w:val="00967202"/>
    <w:rsid w:val="00970153"/>
    <w:rsid w:val="0097021A"/>
    <w:rsid w:val="00971268"/>
    <w:rsid w:val="00974940"/>
    <w:rsid w:val="0097561E"/>
    <w:rsid w:val="009759D9"/>
    <w:rsid w:val="00975FAC"/>
    <w:rsid w:val="00980D02"/>
    <w:rsid w:val="00980E2E"/>
    <w:rsid w:val="00982176"/>
    <w:rsid w:val="0098250D"/>
    <w:rsid w:val="009846B2"/>
    <w:rsid w:val="00984963"/>
    <w:rsid w:val="009854A0"/>
    <w:rsid w:val="00986BBC"/>
    <w:rsid w:val="009918C4"/>
    <w:rsid w:val="00993C43"/>
    <w:rsid w:val="00994261"/>
    <w:rsid w:val="00995B4F"/>
    <w:rsid w:val="00995CCC"/>
    <w:rsid w:val="00996600"/>
    <w:rsid w:val="009967E1"/>
    <w:rsid w:val="00997782"/>
    <w:rsid w:val="00997B5D"/>
    <w:rsid w:val="009A120B"/>
    <w:rsid w:val="009A1918"/>
    <w:rsid w:val="009A2366"/>
    <w:rsid w:val="009A2A56"/>
    <w:rsid w:val="009A3D5C"/>
    <w:rsid w:val="009A4670"/>
    <w:rsid w:val="009A59E4"/>
    <w:rsid w:val="009A5C50"/>
    <w:rsid w:val="009A659D"/>
    <w:rsid w:val="009A7776"/>
    <w:rsid w:val="009B1607"/>
    <w:rsid w:val="009B264D"/>
    <w:rsid w:val="009B36E7"/>
    <w:rsid w:val="009B3BA1"/>
    <w:rsid w:val="009B53F8"/>
    <w:rsid w:val="009B6433"/>
    <w:rsid w:val="009C0DCC"/>
    <w:rsid w:val="009D0046"/>
    <w:rsid w:val="009D0DD9"/>
    <w:rsid w:val="009D0E2E"/>
    <w:rsid w:val="009D230D"/>
    <w:rsid w:val="009D2865"/>
    <w:rsid w:val="009D3CC7"/>
    <w:rsid w:val="009D5F76"/>
    <w:rsid w:val="009D6CAC"/>
    <w:rsid w:val="009D7330"/>
    <w:rsid w:val="009D7CA9"/>
    <w:rsid w:val="009E1AB3"/>
    <w:rsid w:val="009E3D74"/>
    <w:rsid w:val="009E50FB"/>
    <w:rsid w:val="009E52B7"/>
    <w:rsid w:val="009E5469"/>
    <w:rsid w:val="009E7A63"/>
    <w:rsid w:val="009E7E2E"/>
    <w:rsid w:val="009F013C"/>
    <w:rsid w:val="009F0336"/>
    <w:rsid w:val="009F0CD9"/>
    <w:rsid w:val="009F1131"/>
    <w:rsid w:val="009F197A"/>
    <w:rsid w:val="009F2AE4"/>
    <w:rsid w:val="009F2C0E"/>
    <w:rsid w:val="009F2E41"/>
    <w:rsid w:val="009F5C18"/>
    <w:rsid w:val="009F5DBC"/>
    <w:rsid w:val="009F68C3"/>
    <w:rsid w:val="009F6C77"/>
    <w:rsid w:val="009F727C"/>
    <w:rsid w:val="009F7440"/>
    <w:rsid w:val="009F74D1"/>
    <w:rsid w:val="009F76E7"/>
    <w:rsid w:val="009F7838"/>
    <w:rsid w:val="00A000B0"/>
    <w:rsid w:val="00A00497"/>
    <w:rsid w:val="00A028F8"/>
    <w:rsid w:val="00A02BBE"/>
    <w:rsid w:val="00A04412"/>
    <w:rsid w:val="00A052CC"/>
    <w:rsid w:val="00A12AE3"/>
    <w:rsid w:val="00A13255"/>
    <w:rsid w:val="00A13FED"/>
    <w:rsid w:val="00A14BA1"/>
    <w:rsid w:val="00A155C7"/>
    <w:rsid w:val="00A163EE"/>
    <w:rsid w:val="00A16FDD"/>
    <w:rsid w:val="00A221E0"/>
    <w:rsid w:val="00A22DE3"/>
    <w:rsid w:val="00A2506F"/>
    <w:rsid w:val="00A2561E"/>
    <w:rsid w:val="00A26098"/>
    <w:rsid w:val="00A26A3D"/>
    <w:rsid w:val="00A26B97"/>
    <w:rsid w:val="00A27701"/>
    <w:rsid w:val="00A313D6"/>
    <w:rsid w:val="00A31636"/>
    <w:rsid w:val="00A32DD0"/>
    <w:rsid w:val="00A35CA5"/>
    <w:rsid w:val="00A35E0B"/>
    <w:rsid w:val="00A377D0"/>
    <w:rsid w:val="00A40D89"/>
    <w:rsid w:val="00A42956"/>
    <w:rsid w:val="00A432B3"/>
    <w:rsid w:val="00A43FEC"/>
    <w:rsid w:val="00A447F8"/>
    <w:rsid w:val="00A44E6D"/>
    <w:rsid w:val="00A464AB"/>
    <w:rsid w:val="00A47C46"/>
    <w:rsid w:val="00A50892"/>
    <w:rsid w:val="00A50F4A"/>
    <w:rsid w:val="00A51EC5"/>
    <w:rsid w:val="00A52C48"/>
    <w:rsid w:val="00A52EAF"/>
    <w:rsid w:val="00A53BD7"/>
    <w:rsid w:val="00A5408E"/>
    <w:rsid w:val="00A5486B"/>
    <w:rsid w:val="00A55E94"/>
    <w:rsid w:val="00A6094A"/>
    <w:rsid w:val="00A61D45"/>
    <w:rsid w:val="00A62A19"/>
    <w:rsid w:val="00A6515E"/>
    <w:rsid w:val="00A65FF4"/>
    <w:rsid w:val="00A67657"/>
    <w:rsid w:val="00A6793D"/>
    <w:rsid w:val="00A72605"/>
    <w:rsid w:val="00A7490B"/>
    <w:rsid w:val="00A74EAC"/>
    <w:rsid w:val="00A75219"/>
    <w:rsid w:val="00A7714A"/>
    <w:rsid w:val="00A77196"/>
    <w:rsid w:val="00A776EB"/>
    <w:rsid w:val="00A8278B"/>
    <w:rsid w:val="00A85316"/>
    <w:rsid w:val="00A85B53"/>
    <w:rsid w:val="00A91DEB"/>
    <w:rsid w:val="00A92399"/>
    <w:rsid w:val="00A9374D"/>
    <w:rsid w:val="00A942AA"/>
    <w:rsid w:val="00A96695"/>
    <w:rsid w:val="00A96955"/>
    <w:rsid w:val="00A97D79"/>
    <w:rsid w:val="00AA0941"/>
    <w:rsid w:val="00AA1829"/>
    <w:rsid w:val="00AA1DE4"/>
    <w:rsid w:val="00AA4CF2"/>
    <w:rsid w:val="00AA53EB"/>
    <w:rsid w:val="00AA5E6D"/>
    <w:rsid w:val="00AA78C1"/>
    <w:rsid w:val="00AB1776"/>
    <w:rsid w:val="00AB30F8"/>
    <w:rsid w:val="00AB333E"/>
    <w:rsid w:val="00AB3449"/>
    <w:rsid w:val="00AB3A0A"/>
    <w:rsid w:val="00AB4881"/>
    <w:rsid w:val="00AC17E4"/>
    <w:rsid w:val="00AC1DAF"/>
    <w:rsid w:val="00AC2265"/>
    <w:rsid w:val="00AC33A0"/>
    <w:rsid w:val="00AC3F49"/>
    <w:rsid w:val="00AC4B2D"/>
    <w:rsid w:val="00AC59C8"/>
    <w:rsid w:val="00AC6B93"/>
    <w:rsid w:val="00AC6C7F"/>
    <w:rsid w:val="00AD0F7E"/>
    <w:rsid w:val="00AD1EBC"/>
    <w:rsid w:val="00AD268A"/>
    <w:rsid w:val="00AD3ED3"/>
    <w:rsid w:val="00AD41B8"/>
    <w:rsid w:val="00AD556D"/>
    <w:rsid w:val="00AD75BB"/>
    <w:rsid w:val="00AD78D7"/>
    <w:rsid w:val="00AE5A96"/>
    <w:rsid w:val="00AE65BF"/>
    <w:rsid w:val="00AE69E5"/>
    <w:rsid w:val="00AE70E1"/>
    <w:rsid w:val="00AF0624"/>
    <w:rsid w:val="00AF075E"/>
    <w:rsid w:val="00AF26F0"/>
    <w:rsid w:val="00AF2B6C"/>
    <w:rsid w:val="00AF4574"/>
    <w:rsid w:val="00AF4600"/>
    <w:rsid w:val="00AF58EA"/>
    <w:rsid w:val="00AF5C93"/>
    <w:rsid w:val="00AF6119"/>
    <w:rsid w:val="00B00ED9"/>
    <w:rsid w:val="00B01594"/>
    <w:rsid w:val="00B01858"/>
    <w:rsid w:val="00B02AA2"/>
    <w:rsid w:val="00B0317B"/>
    <w:rsid w:val="00B031A6"/>
    <w:rsid w:val="00B03711"/>
    <w:rsid w:val="00B0461B"/>
    <w:rsid w:val="00B0470C"/>
    <w:rsid w:val="00B04993"/>
    <w:rsid w:val="00B07217"/>
    <w:rsid w:val="00B073EF"/>
    <w:rsid w:val="00B07D4C"/>
    <w:rsid w:val="00B102E3"/>
    <w:rsid w:val="00B14219"/>
    <w:rsid w:val="00B15F01"/>
    <w:rsid w:val="00B16D18"/>
    <w:rsid w:val="00B177BB"/>
    <w:rsid w:val="00B20AE9"/>
    <w:rsid w:val="00B22CE7"/>
    <w:rsid w:val="00B22F06"/>
    <w:rsid w:val="00B23A33"/>
    <w:rsid w:val="00B23A7F"/>
    <w:rsid w:val="00B244AD"/>
    <w:rsid w:val="00B247B6"/>
    <w:rsid w:val="00B26B8D"/>
    <w:rsid w:val="00B26D3A"/>
    <w:rsid w:val="00B274C3"/>
    <w:rsid w:val="00B305C4"/>
    <w:rsid w:val="00B311FC"/>
    <w:rsid w:val="00B31B0E"/>
    <w:rsid w:val="00B337E3"/>
    <w:rsid w:val="00B341B4"/>
    <w:rsid w:val="00B35F32"/>
    <w:rsid w:val="00B37655"/>
    <w:rsid w:val="00B417C8"/>
    <w:rsid w:val="00B42ABA"/>
    <w:rsid w:val="00B43AB2"/>
    <w:rsid w:val="00B442F9"/>
    <w:rsid w:val="00B46ED7"/>
    <w:rsid w:val="00B47F61"/>
    <w:rsid w:val="00B517EF"/>
    <w:rsid w:val="00B52609"/>
    <w:rsid w:val="00B539CF"/>
    <w:rsid w:val="00B54309"/>
    <w:rsid w:val="00B63B70"/>
    <w:rsid w:val="00B6561B"/>
    <w:rsid w:val="00B7033C"/>
    <w:rsid w:val="00B7145E"/>
    <w:rsid w:val="00B73813"/>
    <w:rsid w:val="00B76482"/>
    <w:rsid w:val="00B7688A"/>
    <w:rsid w:val="00B776BF"/>
    <w:rsid w:val="00B80490"/>
    <w:rsid w:val="00B8073D"/>
    <w:rsid w:val="00B82D12"/>
    <w:rsid w:val="00B834B5"/>
    <w:rsid w:val="00B83CFA"/>
    <w:rsid w:val="00B84711"/>
    <w:rsid w:val="00B8501A"/>
    <w:rsid w:val="00B86B93"/>
    <w:rsid w:val="00B86D46"/>
    <w:rsid w:val="00B87B3C"/>
    <w:rsid w:val="00B90329"/>
    <w:rsid w:val="00B92533"/>
    <w:rsid w:val="00B9540F"/>
    <w:rsid w:val="00B954EE"/>
    <w:rsid w:val="00B9642A"/>
    <w:rsid w:val="00B9669C"/>
    <w:rsid w:val="00BA12AE"/>
    <w:rsid w:val="00BA2985"/>
    <w:rsid w:val="00BA2B44"/>
    <w:rsid w:val="00BA35DE"/>
    <w:rsid w:val="00BA3B69"/>
    <w:rsid w:val="00BA3E2B"/>
    <w:rsid w:val="00BA75F9"/>
    <w:rsid w:val="00BB342B"/>
    <w:rsid w:val="00BB3860"/>
    <w:rsid w:val="00BB40AA"/>
    <w:rsid w:val="00BB4530"/>
    <w:rsid w:val="00BB5610"/>
    <w:rsid w:val="00BB6B7E"/>
    <w:rsid w:val="00BB7006"/>
    <w:rsid w:val="00BB7CF8"/>
    <w:rsid w:val="00BB7EE4"/>
    <w:rsid w:val="00BC1386"/>
    <w:rsid w:val="00BC6AF1"/>
    <w:rsid w:val="00BD19C9"/>
    <w:rsid w:val="00BD2255"/>
    <w:rsid w:val="00BD2301"/>
    <w:rsid w:val="00BD29CD"/>
    <w:rsid w:val="00BD331A"/>
    <w:rsid w:val="00BD673A"/>
    <w:rsid w:val="00BD73E8"/>
    <w:rsid w:val="00BD78A4"/>
    <w:rsid w:val="00BE0001"/>
    <w:rsid w:val="00BE0A4B"/>
    <w:rsid w:val="00BE185A"/>
    <w:rsid w:val="00BE25A0"/>
    <w:rsid w:val="00BE48F5"/>
    <w:rsid w:val="00BE655E"/>
    <w:rsid w:val="00BF1158"/>
    <w:rsid w:val="00BF1759"/>
    <w:rsid w:val="00BF3B3F"/>
    <w:rsid w:val="00BF3D40"/>
    <w:rsid w:val="00BF6BDE"/>
    <w:rsid w:val="00BF78D2"/>
    <w:rsid w:val="00C01162"/>
    <w:rsid w:val="00C0170B"/>
    <w:rsid w:val="00C0236D"/>
    <w:rsid w:val="00C02D00"/>
    <w:rsid w:val="00C047D7"/>
    <w:rsid w:val="00C0616C"/>
    <w:rsid w:val="00C1071F"/>
    <w:rsid w:val="00C10F96"/>
    <w:rsid w:val="00C13B98"/>
    <w:rsid w:val="00C1497B"/>
    <w:rsid w:val="00C14A6D"/>
    <w:rsid w:val="00C16E94"/>
    <w:rsid w:val="00C1717B"/>
    <w:rsid w:val="00C17214"/>
    <w:rsid w:val="00C17315"/>
    <w:rsid w:val="00C20500"/>
    <w:rsid w:val="00C20DE7"/>
    <w:rsid w:val="00C20F6F"/>
    <w:rsid w:val="00C226A1"/>
    <w:rsid w:val="00C23732"/>
    <w:rsid w:val="00C2398E"/>
    <w:rsid w:val="00C27D74"/>
    <w:rsid w:val="00C3015F"/>
    <w:rsid w:val="00C30E37"/>
    <w:rsid w:val="00C31EA2"/>
    <w:rsid w:val="00C3474F"/>
    <w:rsid w:val="00C34DF0"/>
    <w:rsid w:val="00C35337"/>
    <w:rsid w:val="00C36654"/>
    <w:rsid w:val="00C37D6F"/>
    <w:rsid w:val="00C4054C"/>
    <w:rsid w:val="00C405D3"/>
    <w:rsid w:val="00C40D02"/>
    <w:rsid w:val="00C4270C"/>
    <w:rsid w:val="00C43263"/>
    <w:rsid w:val="00C443ED"/>
    <w:rsid w:val="00C452DC"/>
    <w:rsid w:val="00C45833"/>
    <w:rsid w:val="00C471A4"/>
    <w:rsid w:val="00C51425"/>
    <w:rsid w:val="00C533A8"/>
    <w:rsid w:val="00C5360B"/>
    <w:rsid w:val="00C536CB"/>
    <w:rsid w:val="00C538F1"/>
    <w:rsid w:val="00C55548"/>
    <w:rsid w:val="00C56091"/>
    <w:rsid w:val="00C57526"/>
    <w:rsid w:val="00C63E57"/>
    <w:rsid w:val="00C655A1"/>
    <w:rsid w:val="00C65988"/>
    <w:rsid w:val="00C6723D"/>
    <w:rsid w:val="00C67B75"/>
    <w:rsid w:val="00C67BF7"/>
    <w:rsid w:val="00C7052E"/>
    <w:rsid w:val="00C70FDB"/>
    <w:rsid w:val="00C72438"/>
    <w:rsid w:val="00C824FE"/>
    <w:rsid w:val="00C8310A"/>
    <w:rsid w:val="00C83E71"/>
    <w:rsid w:val="00C87FDB"/>
    <w:rsid w:val="00C91E50"/>
    <w:rsid w:val="00C922C3"/>
    <w:rsid w:val="00C92838"/>
    <w:rsid w:val="00C92914"/>
    <w:rsid w:val="00C92F1A"/>
    <w:rsid w:val="00C953D2"/>
    <w:rsid w:val="00CA0515"/>
    <w:rsid w:val="00CA1CAC"/>
    <w:rsid w:val="00CA304A"/>
    <w:rsid w:val="00CA33E3"/>
    <w:rsid w:val="00CA39CD"/>
    <w:rsid w:val="00CA637B"/>
    <w:rsid w:val="00CA6A73"/>
    <w:rsid w:val="00CB0482"/>
    <w:rsid w:val="00CB196E"/>
    <w:rsid w:val="00CB1A7F"/>
    <w:rsid w:val="00CB27E3"/>
    <w:rsid w:val="00CB2F9A"/>
    <w:rsid w:val="00CB369F"/>
    <w:rsid w:val="00CB4372"/>
    <w:rsid w:val="00CB5853"/>
    <w:rsid w:val="00CB59B7"/>
    <w:rsid w:val="00CB64CC"/>
    <w:rsid w:val="00CB6710"/>
    <w:rsid w:val="00CB67B0"/>
    <w:rsid w:val="00CC0C36"/>
    <w:rsid w:val="00CC2C18"/>
    <w:rsid w:val="00CC3A55"/>
    <w:rsid w:val="00CC3D04"/>
    <w:rsid w:val="00CC427F"/>
    <w:rsid w:val="00CC7C5B"/>
    <w:rsid w:val="00CD1A2F"/>
    <w:rsid w:val="00CD1B12"/>
    <w:rsid w:val="00CD1CD2"/>
    <w:rsid w:val="00CD31D2"/>
    <w:rsid w:val="00CD4C20"/>
    <w:rsid w:val="00CD728F"/>
    <w:rsid w:val="00CD7DB3"/>
    <w:rsid w:val="00CE0029"/>
    <w:rsid w:val="00CE1F6F"/>
    <w:rsid w:val="00CE22CF"/>
    <w:rsid w:val="00CE40F4"/>
    <w:rsid w:val="00CE5623"/>
    <w:rsid w:val="00CE7AFF"/>
    <w:rsid w:val="00CF0994"/>
    <w:rsid w:val="00CF18D6"/>
    <w:rsid w:val="00CF2252"/>
    <w:rsid w:val="00CF23FF"/>
    <w:rsid w:val="00CF3095"/>
    <w:rsid w:val="00CF3DFF"/>
    <w:rsid w:val="00CF4217"/>
    <w:rsid w:val="00CF4869"/>
    <w:rsid w:val="00CF4F65"/>
    <w:rsid w:val="00CF5C6A"/>
    <w:rsid w:val="00CF5EE7"/>
    <w:rsid w:val="00D0006F"/>
    <w:rsid w:val="00D0245E"/>
    <w:rsid w:val="00D0289F"/>
    <w:rsid w:val="00D04C4C"/>
    <w:rsid w:val="00D07232"/>
    <w:rsid w:val="00D07768"/>
    <w:rsid w:val="00D1175F"/>
    <w:rsid w:val="00D13BE4"/>
    <w:rsid w:val="00D14005"/>
    <w:rsid w:val="00D141AE"/>
    <w:rsid w:val="00D14F8E"/>
    <w:rsid w:val="00D15153"/>
    <w:rsid w:val="00D162C3"/>
    <w:rsid w:val="00D22B19"/>
    <w:rsid w:val="00D23324"/>
    <w:rsid w:val="00D252F3"/>
    <w:rsid w:val="00D262F0"/>
    <w:rsid w:val="00D26737"/>
    <w:rsid w:val="00D316A8"/>
    <w:rsid w:val="00D375D3"/>
    <w:rsid w:val="00D37664"/>
    <w:rsid w:val="00D40192"/>
    <w:rsid w:val="00D405F7"/>
    <w:rsid w:val="00D40852"/>
    <w:rsid w:val="00D41C7A"/>
    <w:rsid w:val="00D42B68"/>
    <w:rsid w:val="00D42CDD"/>
    <w:rsid w:val="00D43360"/>
    <w:rsid w:val="00D43801"/>
    <w:rsid w:val="00D43C43"/>
    <w:rsid w:val="00D44398"/>
    <w:rsid w:val="00D46151"/>
    <w:rsid w:val="00D46C22"/>
    <w:rsid w:val="00D47141"/>
    <w:rsid w:val="00D47626"/>
    <w:rsid w:val="00D47A5E"/>
    <w:rsid w:val="00D52161"/>
    <w:rsid w:val="00D52411"/>
    <w:rsid w:val="00D52B99"/>
    <w:rsid w:val="00D52E1B"/>
    <w:rsid w:val="00D5450C"/>
    <w:rsid w:val="00D5736E"/>
    <w:rsid w:val="00D5764A"/>
    <w:rsid w:val="00D62B1B"/>
    <w:rsid w:val="00D62D3E"/>
    <w:rsid w:val="00D636EC"/>
    <w:rsid w:val="00D63899"/>
    <w:rsid w:val="00D64AB7"/>
    <w:rsid w:val="00D64DEA"/>
    <w:rsid w:val="00D652BA"/>
    <w:rsid w:val="00D65709"/>
    <w:rsid w:val="00D66265"/>
    <w:rsid w:val="00D67338"/>
    <w:rsid w:val="00D71252"/>
    <w:rsid w:val="00D717A0"/>
    <w:rsid w:val="00D753F8"/>
    <w:rsid w:val="00D7599B"/>
    <w:rsid w:val="00D76BCE"/>
    <w:rsid w:val="00D77B34"/>
    <w:rsid w:val="00D806E1"/>
    <w:rsid w:val="00D80C17"/>
    <w:rsid w:val="00D82FFA"/>
    <w:rsid w:val="00D8364B"/>
    <w:rsid w:val="00D838F5"/>
    <w:rsid w:val="00D83B06"/>
    <w:rsid w:val="00D845FB"/>
    <w:rsid w:val="00D85B34"/>
    <w:rsid w:val="00D85CCF"/>
    <w:rsid w:val="00D85F31"/>
    <w:rsid w:val="00D8615C"/>
    <w:rsid w:val="00D87E3B"/>
    <w:rsid w:val="00D9095A"/>
    <w:rsid w:val="00D91A02"/>
    <w:rsid w:val="00D91A56"/>
    <w:rsid w:val="00D928F5"/>
    <w:rsid w:val="00D9366F"/>
    <w:rsid w:val="00D94C66"/>
    <w:rsid w:val="00D95263"/>
    <w:rsid w:val="00D96685"/>
    <w:rsid w:val="00D9696E"/>
    <w:rsid w:val="00D96BAD"/>
    <w:rsid w:val="00D974F1"/>
    <w:rsid w:val="00DA01E9"/>
    <w:rsid w:val="00DA043E"/>
    <w:rsid w:val="00DA1847"/>
    <w:rsid w:val="00DA18E1"/>
    <w:rsid w:val="00DA25D7"/>
    <w:rsid w:val="00DA4225"/>
    <w:rsid w:val="00DA471B"/>
    <w:rsid w:val="00DA4F92"/>
    <w:rsid w:val="00DA664C"/>
    <w:rsid w:val="00DA66DF"/>
    <w:rsid w:val="00DA687F"/>
    <w:rsid w:val="00DA79E6"/>
    <w:rsid w:val="00DB1737"/>
    <w:rsid w:val="00DB1A27"/>
    <w:rsid w:val="00DB369E"/>
    <w:rsid w:val="00DB6AF5"/>
    <w:rsid w:val="00DC0A6F"/>
    <w:rsid w:val="00DC1266"/>
    <w:rsid w:val="00DC3FA4"/>
    <w:rsid w:val="00DC4F4C"/>
    <w:rsid w:val="00DD1706"/>
    <w:rsid w:val="00DD1D55"/>
    <w:rsid w:val="00DD243A"/>
    <w:rsid w:val="00DD47EE"/>
    <w:rsid w:val="00DD57F1"/>
    <w:rsid w:val="00DD7238"/>
    <w:rsid w:val="00DD7913"/>
    <w:rsid w:val="00DE0846"/>
    <w:rsid w:val="00DE1259"/>
    <w:rsid w:val="00DE1E64"/>
    <w:rsid w:val="00DE3B08"/>
    <w:rsid w:val="00DE4D86"/>
    <w:rsid w:val="00DE5631"/>
    <w:rsid w:val="00DE6070"/>
    <w:rsid w:val="00DE69CC"/>
    <w:rsid w:val="00DE7352"/>
    <w:rsid w:val="00DE7C46"/>
    <w:rsid w:val="00DF0149"/>
    <w:rsid w:val="00DF0534"/>
    <w:rsid w:val="00DF3376"/>
    <w:rsid w:val="00DF391D"/>
    <w:rsid w:val="00DF426D"/>
    <w:rsid w:val="00DF4C39"/>
    <w:rsid w:val="00DF53A5"/>
    <w:rsid w:val="00DF570F"/>
    <w:rsid w:val="00DF588A"/>
    <w:rsid w:val="00DF6153"/>
    <w:rsid w:val="00DF6548"/>
    <w:rsid w:val="00E00004"/>
    <w:rsid w:val="00E014A6"/>
    <w:rsid w:val="00E01B57"/>
    <w:rsid w:val="00E03392"/>
    <w:rsid w:val="00E05A18"/>
    <w:rsid w:val="00E05C82"/>
    <w:rsid w:val="00E073D9"/>
    <w:rsid w:val="00E0777D"/>
    <w:rsid w:val="00E102B8"/>
    <w:rsid w:val="00E121CB"/>
    <w:rsid w:val="00E12618"/>
    <w:rsid w:val="00E136B6"/>
    <w:rsid w:val="00E14475"/>
    <w:rsid w:val="00E1492B"/>
    <w:rsid w:val="00E14CE3"/>
    <w:rsid w:val="00E15719"/>
    <w:rsid w:val="00E15E1F"/>
    <w:rsid w:val="00E16EAC"/>
    <w:rsid w:val="00E2038E"/>
    <w:rsid w:val="00E20E81"/>
    <w:rsid w:val="00E226B4"/>
    <w:rsid w:val="00E23E83"/>
    <w:rsid w:val="00E24031"/>
    <w:rsid w:val="00E2446C"/>
    <w:rsid w:val="00E2536B"/>
    <w:rsid w:val="00E2562E"/>
    <w:rsid w:val="00E26E70"/>
    <w:rsid w:val="00E278FB"/>
    <w:rsid w:val="00E301E1"/>
    <w:rsid w:val="00E315B9"/>
    <w:rsid w:val="00E3286B"/>
    <w:rsid w:val="00E3294A"/>
    <w:rsid w:val="00E33B24"/>
    <w:rsid w:val="00E344D6"/>
    <w:rsid w:val="00E34A24"/>
    <w:rsid w:val="00E35279"/>
    <w:rsid w:val="00E361B4"/>
    <w:rsid w:val="00E37CB9"/>
    <w:rsid w:val="00E402ED"/>
    <w:rsid w:val="00E42A1E"/>
    <w:rsid w:val="00E43ABD"/>
    <w:rsid w:val="00E4441A"/>
    <w:rsid w:val="00E446AC"/>
    <w:rsid w:val="00E44ED2"/>
    <w:rsid w:val="00E4723B"/>
    <w:rsid w:val="00E47551"/>
    <w:rsid w:val="00E47D1F"/>
    <w:rsid w:val="00E47ED8"/>
    <w:rsid w:val="00E50055"/>
    <w:rsid w:val="00E50985"/>
    <w:rsid w:val="00E522FD"/>
    <w:rsid w:val="00E52373"/>
    <w:rsid w:val="00E5238A"/>
    <w:rsid w:val="00E529A8"/>
    <w:rsid w:val="00E53C37"/>
    <w:rsid w:val="00E55C2A"/>
    <w:rsid w:val="00E57535"/>
    <w:rsid w:val="00E61101"/>
    <w:rsid w:val="00E6127C"/>
    <w:rsid w:val="00E63266"/>
    <w:rsid w:val="00E63CA2"/>
    <w:rsid w:val="00E63F0E"/>
    <w:rsid w:val="00E651AE"/>
    <w:rsid w:val="00E67A6B"/>
    <w:rsid w:val="00E71B55"/>
    <w:rsid w:val="00E720F8"/>
    <w:rsid w:val="00E7344F"/>
    <w:rsid w:val="00E740F7"/>
    <w:rsid w:val="00E74A7E"/>
    <w:rsid w:val="00E75021"/>
    <w:rsid w:val="00E77197"/>
    <w:rsid w:val="00E77D42"/>
    <w:rsid w:val="00E8037F"/>
    <w:rsid w:val="00E817F8"/>
    <w:rsid w:val="00E83873"/>
    <w:rsid w:val="00E83CE2"/>
    <w:rsid w:val="00E8476E"/>
    <w:rsid w:val="00E84DAC"/>
    <w:rsid w:val="00E87790"/>
    <w:rsid w:val="00E902D9"/>
    <w:rsid w:val="00E907BF"/>
    <w:rsid w:val="00E929F2"/>
    <w:rsid w:val="00E92F57"/>
    <w:rsid w:val="00E9406B"/>
    <w:rsid w:val="00E94840"/>
    <w:rsid w:val="00E94A3E"/>
    <w:rsid w:val="00E96BB0"/>
    <w:rsid w:val="00E97915"/>
    <w:rsid w:val="00EA1379"/>
    <w:rsid w:val="00EA1879"/>
    <w:rsid w:val="00EA30CC"/>
    <w:rsid w:val="00EA3EDC"/>
    <w:rsid w:val="00EA5454"/>
    <w:rsid w:val="00EA6581"/>
    <w:rsid w:val="00EB2732"/>
    <w:rsid w:val="00EB4943"/>
    <w:rsid w:val="00EB51AD"/>
    <w:rsid w:val="00EB526B"/>
    <w:rsid w:val="00EB58EE"/>
    <w:rsid w:val="00EB7306"/>
    <w:rsid w:val="00EC01BF"/>
    <w:rsid w:val="00EC07D5"/>
    <w:rsid w:val="00EC164F"/>
    <w:rsid w:val="00EC2688"/>
    <w:rsid w:val="00EC70C7"/>
    <w:rsid w:val="00ED16FA"/>
    <w:rsid w:val="00ED1D56"/>
    <w:rsid w:val="00ED1E43"/>
    <w:rsid w:val="00ED2E79"/>
    <w:rsid w:val="00ED32F5"/>
    <w:rsid w:val="00ED3BB6"/>
    <w:rsid w:val="00ED3D7D"/>
    <w:rsid w:val="00ED3F18"/>
    <w:rsid w:val="00ED4EC8"/>
    <w:rsid w:val="00ED6940"/>
    <w:rsid w:val="00ED745F"/>
    <w:rsid w:val="00ED75BD"/>
    <w:rsid w:val="00EE0742"/>
    <w:rsid w:val="00EE082D"/>
    <w:rsid w:val="00EE2B06"/>
    <w:rsid w:val="00EE399C"/>
    <w:rsid w:val="00EE3A3E"/>
    <w:rsid w:val="00EE473E"/>
    <w:rsid w:val="00EE687A"/>
    <w:rsid w:val="00EE78CD"/>
    <w:rsid w:val="00EF14F5"/>
    <w:rsid w:val="00EF5AD8"/>
    <w:rsid w:val="00EF5B33"/>
    <w:rsid w:val="00EF65E4"/>
    <w:rsid w:val="00EF70F6"/>
    <w:rsid w:val="00F03D2F"/>
    <w:rsid w:val="00F04D90"/>
    <w:rsid w:val="00F051A9"/>
    <w:rsid w:val="00F051F7"/>
    <w:rsid w:val="00F05AA5"/>
    <w:rsid w:val="00F06509"/>
    <w:rsid w:val="00F066CC"/>
    <w:rsid w:val="00F1113C"/>
    <w:rsid w:val="00F121EB"/>
    <w:rsid w:val="00F12CF1"/>
    <w:rsid w:val="00F13305"/>
    <w:rsid w:val="00F22950"/>
    <w:rsid w:val="00F22E3A"/>
    <w:rsid w:val="00F23EF5"/>
    <w:rsid w:val="00F263F3"/>
    <w:rsid w:val="00F26E4B"/>
    <w:rsid w:val="00F27078"/>
    <w:rsid w:val="00F2753F"/>
    <w:rsid w:val="00F2766E"/>
    <w:rsid w:val="00F313CC"/>
    <w:rsid w:val="00F33AF6"/>
    <w:rsid w:val="00F33E89"/>
    <w:rsid w:val="00F34955"/>
    <w:rsid w:val="00F36174"/>
    <w:rsid w:val="00F36FB3"/>
    <w:rsid w:val="00F40809"/>
    <w:rsid w:val="00F409EF"/>
    <w:rsid w:val="00F40E39"/>
    <w:rsid w:val="00F428C5"/>
    <w:rsid w:val="00F42DCF"/>
    <w:rsid w:val="00F4361A"/>
    <w:rsid w:val="00F43B69"/>
    <w:rsid w:val="00F44677"/>
    <w:rsid w:val="00F4479F"/>
    <w:rsid w:val="00F44F29"/>
    <w:rsid w:val="00F44F5D"/>
    <w:rsid w:val="00F46946"/>
    <w:rsid w:val="00F50A96"/>
    <w:rsid w:val="00F5315D"/>
    <w:rsid w:val="00F53594"/>
    <w:rsid w:val="00F551C5"/>
    <w:rsid w:val="00F55D07"/>
    <w:rsid w:val="00F56792"/>
    <w:rsid w:val="00F5692D"/>
    <w:rsid w:val="00F57117"/>
    <w:rsid w:val="00F57794"/>
    <w:rsid w:val="00F605E3"/>
    <w:rsid w:val="00F612EA"/>
    <w:rsid w:val="00F616C3"/>
    <w:rsid w:val="00F6560B"/>
    <w:rsid w:val="00F6560D"/>
    <w:rsid w:val="00F656CB"/>
    <w:rsid w:val="00F66B43"/>
    <w:rsid w:val="00F66E67"/>
    <w:rsid w:val="00F673D5"/>
    <w:rsid w:val="00F673E0"/>
    <w:rsid w:val="00F70897"/>
    <w:rsid w:val="00F71471"/>
    <w:rsid w:val="00F7304C"/>
    <w:rsid w:val="00F734C5"/>
    <w:rsid w:val="00F74027"/>
    <w:rsid w:val="00F75F50"/>
    <w:rsid w:val="00F777A9"/>
    <w:rsid w:val="00F77D60"/>
    <w:rsid w:val="00F77E0D"/>
    <w:rsid w:val="00F813FE"/>
    <w:rsid w:val="00F81BDA"/>
    <w:rsid w:val="00F81F04"/>
    <w:rsid w:val="00F82EE0"/>
    <w:rsid w:val="00F8349F"/>
    <w:rsid w:val="00F84971"/>
    <w:rsid w:val="00F85801"/>
    <w:rsid w:val="00F85BE3"/>
    <w:rsid w:val="00F86A31"/>
    <w:rsid w:val="00F871A6"/>
    <w:rsid w:val="00F9069E"/>
    <w:rsid w:val="00F919C0"/>
    <w:rsid w:val="00F927C5"/>
    <w:rsid w:val="00F9310B"/>
    <w:rsid w:val="00F95D47"/>
    <w:rsid w:val="00F95FE8"/>
    <w:rsid w:val="00F95FED"/>
    <w:rsid w:val="00F96B91"/>
    <w:rsid w:val="00F9775B"/>
    <w:rsid w:val="00FA0DF6"/>
    <w:rsid w:val="00FA251D"/>
    <w:rsid w:val="00FA3ACC"/>
    <w:rsid w:val="00FA453C"/>
    <w:rsid w:val="00FA751C"/>
    <w:rsid w:val="00FA79B6"/>
    <w:rsid w:val="00FB0DBA"/>
    <w:rsid w:val="00FB2F27"/>
    <w:rsid w:val="00FB314F"/>
    <w:rsid w:val="00FB39FA"/>
    <w:rsid w:val="00FB4E31"/>
    <w:rsid w:val="00FB7BAE"/>
    <w:rsid w:val="00FC07C9"/>
    <w:rsid w:val="00FC09F2"/>
    <w:rsid w:val="00FC0CC8"/>
    <w:rsid w:val="00FC35C1"/>
    <w:rsid w:val="00FC3941"/>
    <w:rsid w:val="00FC3EAF"/>
    <w:rsid w:val="00FC4854"/>
    <w:rsid w:val="00FC4B34"/>
    <w:rsid w:val="00FC551C"/>
    <w:rsid w:val="00FC6440"/>
    <w:rsid w:val="00FC7BE1"/>
    <w:rsid w:val="00FD19C0"/>
    <w:rsid w:val="00FD49D7"/>
    <w:rsid w:val="00FD4A39"/>
    <w:rsid w:val="00FD5BF8"/>
    <w:rsid w:val="00FD644A"/>
    <w:rsid w:val="00FD6BA3"/>
    <w:rsid w:val="00FD71CD"/>
    <w:rsid w:val="00FD7695"/>
    <w:rsid w:val="00FE1B59"/>
    <w:rsid w:val="00FE28DE"/>
    <w:rsid w:val="00FE29C2"/>
    <w:rsid w:val="00FE300B"/>
    <w:rsid w:val="00FE4023"/>
    <w:rsid w:val="00FE4AAA"/>
    <w:rsid w:val="00FE4DBD"/>
    <w:rsid w:val="00FE593B"/>
    <w:rsid w:val="00FF04A6"/>
    <w:rsid w:val="00FF088B"/>
    <w:rsid w:val="00FF2082"/>
    <w:rsid w:val="00FF2A59"/>
    <w:rsid w:val="00FF2B2D"/>
    <w:rsid w:val="00FF3851"/>
    <w:rsid w:val="00FF3C56"/>
    <w:rsid w:val="00FF4458"/>
    <w:rsid w:val="00FF5248"/>
    <w:rsid w:val="00FF558F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85ABB"/>
  <w15:docId w15:val="{B8A23BB5-AC71-44BA-B5CB-FD9C9B19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qFormat/>
    <w:rsid w:val="00D66265"/>
    <w:pPr>
      <w:overflowPunct w:val="0"/>
      <w:autoSpaceDE w:val="0"/>
      <w:autoSpaceDN w:val="0"/>
      <w:adjustRightInd w:val="0"/>
      <w:spacing w:before="40" w:after="120"/>
      <w:jc w:val="both"/>
      <w:textAlignment w:val="baseline"/>
    </w:pPr>
    <w:rPr>
      <w:rFonts w:ascii="Arial" w:hAnsi="Arial"/>
      <w:szCs w:val="24"/>
    </w:rPr>
  </w:style>
  <w:style w:type="paragraph" w:styleId="Heading1">
    <w:name w:val="heading 1"/>
    <w:aliases w:val="H1"/>
    <w:basedOn w:val="Normal"/>
    <w:next w:val="BodyText"/>
    <w:link w:val="Heading1Char"/>
    <w:uiPriority w:val="99"/>
    <w:qFormat/>
    <w:rsid w:val="008B04EA"/>
    <w:pPr>
      <w:keepNext/>
      <w:keepLines/>
      <w:pageBreakBefore/>
      <w:numPr>
        <w:numId w:val="1"/>
      </w:numPr>
      <w:spacing w:before="0" w:after="400"/>
      <w:outlineLvl w:val="0"/>
    </w:pPr>
    <w:rPr>
      <w:b/>
      <w:color w:val="0056A3"/>
      <w:sz w:val="32"/>
      <w:szCs w:val="66"/>
    </w:rPr>
  </w:style>
  <w:style w:type="paragraph" w:styleId="Heading2">
    <w:name w:val="heading 2"/>
    <w:aliases w:val="H2,h2,A.B.C.,Activity,Main Heading,mh,A,Sub-Head1,Chapter Title,heading 2,h2 main heading,Level I for #'s,hoofd 2,Heading2-bio,Career Exp.,Frame Title,2 headline,h,Sub-heading,style2,Heading 1.1,Outline2,Major,Head2,2,Heading 2 Hidden,Header 2"/>
    <w:basedOn w:val="Normal"/>
    <w:next w:val="BodyText"/>
    <w:link w:val="Heading2Char"/>
    <w:uiPriority w:val="99"/>
    <w:qFormat/>
    <w:rsid w:val="00E42A1E"/>
    <w:pPr>
      <w:keepNext/>
      <w:keepLines/>
      <w:numPr>
        <w:ilvl w:val="1"/>
        <w:numId w:val="1"/>
      </w:numPr>
      <w:spacing w:before="320" w:after="240"/>
      <w:outlineLvl w:val="1"/>
    </w:pPr>
    <w:rPr>
      <w:rFonts w:ascii="Arial Narrow" w:hAnsi="Arial Narrow"/>
      <w:b/>
      <w:color w:val="000000" w:themeColor="text1"/>
      <w:sz w:val="28"/>
      <w:szCs w:val="56"/>
    </w:rPr>
  </w:style>
  <w:style w:type="paragraph" w:styleId="Heading30">
    <w:name w:val="heading 3"/>
    <w:aliases w:val="3,SQS_Heading3,GPH Heading 3,L3,h3,H3,Head 3,4,l3,Level 3 Head,heading 3,título 3,HHHeading,Kop 3V,3heading,NormalHeading 3,Bold Head,bh,1.2.3.,CT,DOD Heading 3,proj3,proj31,proj32,proj33,proj34,proj35,proj36,proj37,proj38,proj39,proj310,h31"/>
    <w:basedOn w:val="Normal"/>
    <w:next w:val="BodyText"/>
    <w:link w:val="Heading3Char"/>
    <w:uiPriority w:val="99"/>
    <w:qFormat/>
    <w:rsid w:val="001160EE"/>
    <w:pPr>
      <w:keepNext/>
      <w:keepLines/>
      <w:spacing w:before="280" w:after="160"/>
      <w:outlineLvl w:val="2"/>
    </w:pPr>
    <w:rPr>
      <w:iCs/>
      <w:color w:val="0056A3"/>
      <w:sz w:val="24"/>
      <w:szCs w:val="48"/>
    </w:rPr>
  </w:style>
  <w:style w:type="paragraph" w:styleId="Heading4">
    <w:name w:val="heading 4"/>
    <w:aliases w:val="l4,I4,heading4,heading&#10;4,Sub sub heading,H4,Title1,heading"/>
    <w:basedOn w:val="Normal"/>
    <w:next w:val="BodyText"/>
    <w:link w:val="Heading4Char"/>
    <w:uiPriority w:val="99"/>
    <w:qFormat/>
    <w:rsid w:val="00A52EAF"/>
    <w:pPr>
      <w:keepNext/>
      <w:keepLines/>
      <w:numPr>
        <w:ilvl w:val="3"/>
        <w:numId w:val="1"/>
      </w:numPr>
      <w:spacing w:before="200" w:after="80"/>
      <w:outlineLvl w:val="3"/>
    </w:pPr>
    <w:rPr>
      <w:color w:val="0000FF"/>
      <w:sz w:val="24"/>
      <w:szCs w:val="36"/>
    </w:rPr>
  </w:style>
  <w:style w:type="paragraph" w:styleId="Heading5">
    <w:name w:val="heading 5"/>
    <w:aliases w:val="H5,L5,5"/>
    <w:basedOn w:val="Normal"/>
    <w:next w:val="BodyText"/>
    <w:link w:val="Heading5Char"/>
    <w:uiPriority w:val="99"/>
    <w:qFormat/>
    <w:rsid w:val="00A52EAF"/>
    <w:pPr>
      <w:keepNext/>
      <w:keepLines/>
      <w:numPr>
        <w:ilvl w:val="4"/>
        <w:numId w:val="1"/>
      </w:numPr>
      <w:spacing w:before="160" w:after="0"/>
      <w:outlineLvl w:val="4"/>
    </w:pPr>
    <w:rPr>
      <w:i/>
      <w:iCs/>
      <w:color w:val="0000FF"/>
      <w:sz w:val="22"/>
      <w:szCs w:val="32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A52EAF"/>
    <w:pPr>
      <w:numPr>
        <w:ilvl w:val="5"/>
        <w:numId w:val="1"/>
      </w:numPr>
      <w:spacing w:before="160" w:after="0"/>
      <w:outlineLvl w:val="5"/>
    </w:pPr>
    <w:rPr>
      <w:i/>
      <w:iCs/>
      <w:color w:val="0000FF"/>
      <w:szCs w:val="32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A52EAF"/>
    <w:pPr>
      <w:numPr>
        <w:ilvl w:val="6"/>
        <w:numId w:val="1"/>
      </w:numPr>
      <w:spacing w:before="160" w:after="0"/>
      <w:outlineLvl w:val="6"/>
    </w:pPr>
    <w:rPr>
      <w:i/>
      <w:iCs/>
      <w:color w:val="0000FF"/>
      <w:sz w:val="32"/>
      <w:szCs w:val="32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A52EAF"/>
    <w:pPr>
      <w:numPr>
        <w:ilvl w:val="7"/>
        <w:numId w:val="1"/>
      </w:numPr>
      <w:spacing w:before="160" w:after="0"/>
      <w:outlineLvl w:val="7"/>
    </w:pPr>
    <w:rPr>
      <w:i/>
      <w:iCs/>
      <w:color w:val="0000FF"/>
      <w:sz w:val="32"/>
      <w:szCs w:val="32"/>
    </w:rPr>
  </w:style>
  <w:style w:type="paragraph" w:styleId="Heading9">
    <w:name w:val="heading 9"/>
    <w:aliases w:val="h9"/>
    <w:basedOn w:val="Normal"/>
    <w:next w:val="BodyText"/>
    <w:link w:val="Heading9Char"/>
    <w:uiPriority w:val="99"/>
    <w:qFormat/>
    <w:rsid w:val="00A52EAF"/>
    <w:pPr>
      <w:numPr>
        <w:ilvl w:val="8"/>
        <w:numId w:val="1"/>
      </w:numPr>
      <w:spacing w:before="160" w:after="0"/>
      <w:outlineLvl w:val="8"/>
    </w:pPr>
    <w:rPr>
      <w:i/>
      <w:iCs/>
      <w:color w:val="0000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121CB"/>
    <w:rPr>
      <w:sz w:val="22"/>
      <w:szCs w:val="22"/>
    </w:rPr>
  </w:style>
  <w:style w:type="paragraph" w:customStyle="1" w:styleId="List1">
    <w:name w:val="List 1"/>
    <w:basedOn w:val="Normal"/>
    <w:uiPriority w:val="99"/>
    <w:rsid w:val="00A52EAF"/>
    <w:pPr>
      <w:spacing w:before="0"/>
      <w:ind w:left="645" w:hanging="288"/>
    </w:pPr>
  </w:style>
  <w:style w:type="paragraph" w:styleId="List2">
    <w:name w:val="List 2"/>
    <w:basedOn w:val="Normal"/>
    <w:uiPriority w:val="99"/>
    <w:semiHidden/>
    <w:rsid w:val="00A52EAF"/>
    <w:pPr>
      <w:spacing w:before="0"/>
      <w:ind w:left="933" w:hanging="288"/>
    </w:pPr>
  </w:style>
  <w:style w:type="paragraph" w:customStyle="1" w:styleId="Bullet1">
    <w:name w:val="Bullet 1"/>
    <w:basedOn w:val="Normal"/>
    <w:uiPriority w:val="99"/>
    <w:rsid w:val="00A52EAF"/>
    <w:pPr>
      <w:spacing w:before="0"/>
      <w:ind w:left="645" w:hanging="288"/>
    </w:pPr>
  </w:style>
  <w:style w:type="paragraph" w:customStyle="1" w:styleId="Bullet2">
    <w:name w:val="Bullet 2"/>
    <w:basedOn w:val="Normal"/>
    <w:uiPriority w:val="99"/>
    <w:rsid w:val="00A52EAF"/>
    <w:pPr>
      <w:spacing w:before="0"/>
      <w:ind w:left="933" w:hanging="288"/>
    </w:pPr>
  </w:style>
  <w:style w:type="paragraph" w:customStyle="1" w:styleId="Indent1">
    <w:name w:val="Indent 1"/>
    <w:basedOn w:val="Normal"/>
    <w:uiPriority w:val="99"/>
    <w:rsid w:val="00A52EAF"/>
    <w:pPr>
      <w:spacing w:before="0"/>
      <w:ind w:left="645"/>
    </w:pPr>
  </w:style>
  <w:style w:type="paragraph" w:customStyle="1" w:styleId="Indent2">
    <w:name w:val="Indent 2"/>
    <w:basedOn w:val="Normal"/>
    <w:uiPriority w:val="99"/>
    <w:rsid w:val="00A52EAF"/>
    <w:pPr>
      <w:spacing w:before="0"/>
      <w:ind w:left="933"/>
    </w:pPr>
  </w:style>
  <w:style w:type="paragraph" w:customStyle="1" w:styleId="Indent3">
    <w:name w:val="Indent 3"/>
    <w:basedOn w:val="Normal"/>
    <w:uiPriority w:val="99"/>
    <w:rsid w:val="00A52EAF"/>
    <w:pPr>
      <w:spacing w:before="0"/>
      <w:ind w:left="1221"/>
    </w:pPr>
  </w:style>
  <w:style w:type="paragraph" w:customStyle="1" w:styleId="Drawing">
    <w:name w:val="Drawing"/>
    <w:uiPriority w:val="99"/>
    <w:rsid w:val="00A52E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LotusLineDraw" w:hAnsi="LotusLineDraw"/>
      <w:sz w:val="24"/>
      <w:szCs w:val="24"/>
    </w:rPr>
  </w:style>
  <w:style w:type="paragraph" w:customStyle="1" w:styleId="HostData">
    <w:name w:val="Host Data"/>
    <w:uiPriority w:val="99"/>
    <w:rsid w:val="00A52EAF"/>
    <w:pPr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paragraph" w:styleId="Header">
    <w:name w:val="header"/>
    <w:basedOn w:val="Normal"/>
    <w:link w:val="HeaderChar"/>
    <w:rsid w:val="00A52EAF"/>
    <w:pPr>
      <w:tabs>
        <w:tab w:val="center" w:pos="3790"/>
        <w:tab w:val="right" w:pos="8300"/>
      </w:tabs>
      <w:spacing w:before="0" w:after="0"/>
      <w:ind w:left="-720"/>
    </w:pPr>
    <w:rPr>
      <w:rFonts w:cs="Arial"/>
      <w:i/>
      <w:iCs/>
      <w:sz w:val="16"/>
      <w:szCs w:val="16"/>
    </w:rPr>
  </w:style>
  <w:style w:type="paragraph" w:customStyle="1" w:styleId="FigureCaption">
    <w:name w:val="Figure Caption"/>
    <w:next w:val="BodyText"/>
    <w:uiPriority w:val="99"/>
    <w:rsid w:val="00A52EAF"/>
    <w:pPr>
      <w:overflowPunct w:val="0"/>
      <w:autoSpaceDE w:val="0"/>
      <w:autoSpaceDN w:val="0"/>
      <w:adjustRightInd w:val="0"/>
      <w:spacing w:before="160" w:after="400"/>
      <w:ind w:left="720" w:right="1440"/>
      <w:textAlignment w:val="baseline"/>
    </w:pPr>
    <w:rPr>
      <w:rFonts w:ascii="Arial" w:hAnsi="Arial" w:cs="Arial"/>
      <w:i/>
      <w:iCs/>
    </w:rPr>
  </w:style>
  <w:style w:type="paragraph" w:customStyle="1" w:styleId="Theme">
    <w:name w:val="Theme"/>
    <w:uiPriority w:val="99"/>
    <w:rsid w:val="00A52EAF"/>
    <w:pPr>
      <w:overflowPunct w:val="0"/>
      <w:autoSpaceDE w:val="0"/>
      <w:autoSpaceDN w:val="0"/>
      <w:adjustRightInd w:val="0"/>
      <w:spacing w:before="80" w:after="120"/>
      <w:textAlignment w:val="baseline"/>
    </w:pPr>
    <w:rPr>
      <w:i/>
      <w:iCs/>
      <w:szCs w:val="24"/>
    </w:rPr>
  </w:style>
  <w:style w:type="paragraph" w:customStyle="1" w:styleId="SectionTitle">
    <w:name w:val="Section Title"/>
    <w:uiPriority w:val="99"/>
    <w:rsid w:val="00A52EAF"/>
    <w:pPr>
      <w:overflowPunct w:val="0"/>
      <w:autoSpaceDE w:val="0"/>
      <w:autoSpaceDN w:val="0"/>
      <w:adjustRightInd w:val="0"/>
      <w:spacing w:before="2160" w:after="357"/>
      <w:ind w:left="-720"/>
      <w:textAlignment w:val="baseline"/>
    </w:pPr>
    <w:rPr>
      <w:rFonts w:ascii="Verdana" w:hAnsi="Verdana"/>
      <w:i/>
      <w:iCs/>
      <w:color w:val="0000FF"/>
      <w:sz w:val="44"/>
      <w:szCs w:val="66"/>
    </w:rPr>
  </w:style>
  <w:style w:type="paragraph" w:styleId="Title">
    <w:name w:val="Title"/>
    <w:next w:val="Subtitle"/>
    <w:link w:val="TitleChar"/>
    <w:uiPriority w:val="99"/>
    <w:qFormat/>
    <w:rsid w:val="00A52EAF"/>
    <w:pPr>
      <w:keepLines/>
      <w:overflowPunct w:val="0"/>
      <w:autoSpaceDE w:val="0"/>
      <w:autoSpaceDN w:val="0"/>
      <w:adjustRightInd w:val="0"/>
      <w:spacing w:before="3120" w:after="357"/>
      <w:ind w:left="-720"/>
      <w:textAlignment w:val="baseline"/>
    </w:pPr>
    <w:rPr>
      <w:rFonts w:ascii="Arial" w:hAnsi="Arial"/>
      <w:i/>
      <w:iCs/>
      <w:color w:val="0000FF"/>
      <w:sz w:val="44"/>
      <w:szCs w:val="72"/>
    </w:rPr>
  </w:style>
  <w:style w:type="paragraph" w:styleId="Subtitle">
    <w:name w:val="Subtitle"/>
    <w:link w:val="SubtitleChar"/>
    <w:uiPriority w:val="99"/>
    <w:qFormat/>
    <w:rsid w:val="00A52EAF"/>
    <w:pPr>
      <w:keepLines/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ascii="Verdana" w:hAnsi="Verdana"/>
      <w:i/>
      <w:iCs/>
      <w:color w:val="0000FF"/>
      <w:sz w:val="24"/>
      <w:szCs w:val="28"/>
    </w:rPr>
  </w:style>
  <w:style w:type="paragraph" w:customStyle="1" w:styleId="BackBullet">
    <w:name w:val="Back Bullet"/>
    <w:uiPriority w:val="99"/>
    <w:rsid w:val="00A52EAF"/>
    <w:pPr>
      <w:overflowPunct w:val="0"/>
      <w:autoSpaceDE w:val="0"/>
      <w:autoSpaceDN w:val="0"/>
      <w:adjustRightInd w:val="0"/>
      <w:ind w:left="5760" w:hanging="363"/>
      <w:textAlignment w:val="baseline"/>
    </w:pPr>
    <w:rPr>
      <w:rFonts w:ascii="Arial" w:hAnsi="Arial" w:cs="Arial"/>
      <w:sz w:val="16"/>
      <w:szCs w:val="16"/>
    </w:rPr>
  </w:style>
  <w:style w:type="paragraph" w:customStyle="1" w:styleId="BackText">
    <w:name w:val="Back Text"/>
    <w:uiPriority w:val="99"/>
    <w:rsid w:val="00A52EAF"/>
    <w:pPr>
      <w:overflowPunct w:val="0"/>
      <w:autoSpaceDE w:val="0"/>
      <w:autoSpaceDN w:val="0"/>
      <w:adjustRightInd w:val="0"/>
      <w:ind w:left="5760"/>
      <w:textAlignment w:val="baseline"/>
    </w:pPr>
    <w:rPr>
      <w:rFonts w:ascii="Arial" w:hAnsi="Arial" w:cs="Arial"/>
      <w:sz w:val="16"/>
      <w:szCs w:val="16"/>
    </w:rPr>
  </w:style>
  <w:style w:type="paragraph" w:customStyle="1" w:styleId="ClientName">
    <w:name w:val="Client Name"/>
    <w:next w:val="Title"/>
    <w:uiPriority w:val="99"/>
    <w:rsid w:val="00A52EAF"/>
    <w:pPr>
      <w:keepLines/>
      <w:overflowPunct w:val="0"/>
      <w:autoSpaceDE w:val="0"/>
      <w:autoSpaceDN w:val="0"/>
      <w:adjustRightInd w:val="0"/>
      <w:ind w:left="720" w:right="1440"/>
      <w:jc w:val="center"/>
      <w:textAlignment w:val="baseline"/>
    </w:pPr>
    <w:rPr>
      <w:rFonts w:ascii="Verdana" w:hAnsi="Verdana"/>
      <w:sz w:val="36"/>
      <w:szCs w:val="28"/>
    </w:rPr>
  </w:style>
  <w:style w:type="paragraph" w:customStyle="1" w:styleId="RFPQuestion">
    <w:name w:val="RFP Question"/>
    <w:uiPriority w:val="99"/>
    <w:rsid w:val="00A52EAF"/>
    <w:pPr>
      <w:overflowPunct w:val="0"/>
      <w:autoSpaceDE w:val="0"/>
      <w:autoSpaceDN w:val="0"/>
      <w:adjustRightInd w:val="0"/>
      <w:spacing w:before="200" w:after="200"/>
      <w:textAlignment w:val="baseline"/>
    </w:pPr>
    <w:rPr>
      <w:b/>
      <w:bCs/>
      <w:sz w:val="24"/>
      <w:szCs w:val="24"/>
    </w:rPr>
  </w:style>
  <w:style w:type="paragraph" w:styleId="TOC1">
    <w:name w:val="toc 1"/>
    <w:basedOn w:val="Normal"/>
    <w:uiPriority w:val="39"/>
    <w:rsid w:val="00A52EAF"/>
    <w:pPr>
      <w:keepLines/>
      <w:tabs>
        <w:tab w:val="right" w:leader="dot" w:pos="8300"/>
      </w:tabs>
      <w:spacing w:before="0" w:after="60"/>
    </w:pPr>
    <w:rPr>
      <w:sz w:val="22"/>
      <w:szCs w:val="28"/>
    </w:rPr>
  </w:style>
  <w:style w:type="paragraph" w:styleId="TOC2">
    <w:name w:val="toc 2"/>
    <w:basedOn w:val="Normal"/>
    <w:uiPriority w:val="39"/>
    <w:rsid w:val="00A52EAF"/>
    <w:pPr>
      <w:keepLines/>
      <w:tabs>
        <w:tab w:val="right" w:leader="dot" w:pos="8300"/>
      </w:tabs>
      <w:spacing w:before="0" w:after="60"/>
      <w:ind w:left="200"/>
    </w:pPr>
    <w:rPr>
      <w:szCs w:val="26"/>
    </w:rPr>
  </w:style>
  <w:style w:type="paragraph" w:styleId="TOC3">
    <w:name w:val="toc 3"/>
    <w:basedOn w:val="Normal"/>
    <w:uiPriority w:val="39"/>
    <w:rsid w:val="00A52EAF"/>
    <w:pPr>
      <w:keepLines/>
      <w:tabs>
        <w:tab w:val="right" w:leader="dot" w:pos="8300"/>
      </w:tabs>
      <w:spacing w:before="0" w:after="60"/>
      <w:ind w:left="400"/>
    </w:pPr>
    <w:rPr>
      <w:i/>
      <w:iCs/>
      <w:sz w:val="18"/>
    </w:rPr>
  </w:style>
  <w:style w:type="paragraph" w:customStyle="1" w:styleId="TableText">
    <w:name w:val="Table Text"/>
    <w:uiPriority w:val="99"/>
    <w:rsid w:val="00A52EAF"/>
    <w:pPr>
      <w:overflowPunct w:val="0"/>
      <w:autoSpaceDE w:val="0"/>
      <w:autoSpaceDN w:val="0"/>
      <w:adjustRightInd w:val="0"/>
      <w:ind w:left="40" w:right="40"/>
      <w:textAlignment w:val="baseline"/>
    </w:pPr>
    <w:rPr>
      <w:rFonts w:ascii="Verdana" w:hAnsi="Verdana" w:cs="Arial"/>
      <w:sz w:val="16"/>
      <w:szCs w:val="16"/>
    </w:rPr>
  </w:style>
  <w:style w:type="paragraph" w:customStyle="1" w:styleId="Bullet3">
    <w:name w:val="Bullet 3"/>
    <w:basedOn w:val="Normal"/>
    <w:uiPriority w:val="99"/>
    <w:rsid w:val="00A52EAF"/>
    <w:pPr>
      <w:spacing w:before="0"/>
      <w:ind w:left="1221" w:hanging="288"/>
    </w:pPr>
  </w:style>
  <w:style w:type="paragraph" w:customStyle="1" w:styleId="Definition">
    <w:name w:val="Definition"/>
    <w:uiPriority w:val="99"/>
    <w:rsid w:val="00A52EAF"/>
    <w:pPr>
      <w:overflowPunct w:val="0"/>
      <w:autoSpaceDE w:val="0"/>
      <w:autoSpaceDN w:val="0"/>
      <w:adjustRightInd w:val="0"/>
      <w:spacing w:after="120"/>
      <w:ind w:left="2136" w:hanging="2136"/>
      <w:textAlignment w:val="baseline"/>
    </w:pPr>
    <w:rPr>
      <w:sz w:val="24"/>
      <w:szCs w:val="24"/>
    </w:rPr>
  </w:style>
  <w:style w:type="paragraph" w:customStyle="1" w:styleId="TableTitle">
    <w:name w:val="Table Title"/>
    <w:uiPriority w:val="99"/>
    <w:rsid w:val="00A52EAF"/>
    <w:pPr>
      <w:overflowPunct w:val="0"/>
      <w:autoSpaceDE w:val="0"/>
      <w:autoSpaceDN w:val="0"/>
      <w:adjustRightInd w:val="0"/>
      <w:ind w:left="40" w:right="40"/>
      <w:jc w:val="center"/>
      <w:textAlignment w:val="baseline"/>
    </w:pPr>
    <w:rPr>
      <w:rFonts w:ascii="Verdana" w:hAnsi="Verdana" w:cs="Arial"/>
      <w:b/>
      <w:bCs/>
      <w:i/>
      <w:iCs/>
      <w:color w:val="0000FF"/>
      <w:sz w:val="16"/>
      <w:szCs w:val="16"/>
    </w:rPr>
  </w:style>
  <w:style w:type="paragraph" w:customStyle="1" w:styleId="TableTitle1">
    <w:name w:val="Table Title 1"/>
    <w:next w:val="TableText1"/>
    <w:uiPriority w:val="99"/>
    <w:rsid w:val="00A52EAF"/>
    <w:pPr>
      <w:pBdr>
        <w:top w:val="single" w:sz="12" w:space="4" w:color="auto"/>
        <w:bottom w:val="single" w:sz="6" w:space="4" w:color="auto"/>
      </w:pBdr>
      <w:overflowPunct w:val="0"/>
      <w:autoSpaceDE w:val="0"/>
      <w:autoSpaceDN w:val="0"/>
      <w:adjustRightInd w:val="0"/>
      <w:spacing w:before="320" w:after="80"/>
      <w:textAlignment w:val="baseline"/>
    </w:pPr>
    <w:rPr>
      <w:rFonts w:ascii="Verdana" w:hAnsi="Verdana" w:cs="Arial"/>
      <w:b/>
      <w:bCs/>
      <w:i/>
      <w:iCs/>
      <w:color w:val="0000FF"/>
    </w:rPr>
  </w:style>
  <w:style w:type="paragraph" w:customStyle="1" w:styleId="TableText1">
    <w:name w:val="Table Text 1"/>
    <w:uiPriority w:val="99"/>
    <w:rsid w:val="00A52EAF"/>
    <w:pPr>
      <w:pBdr>
        <w:bottom w:val="single" w:sz="6" w:space="3" w:color="auto"/>
        <w:between w:val="single" w:sz="6" w:space="3" w:color="auto"/>
      </w:pBdr>
      <w:overflowPunct w:val="0"/>
      <w:autoSpaceDE w:val="0"/>
      <w:autoSpaceDN w:val="0"/>
      <w:adjustRightInd w:val="0"/>
      <w:spacing w:before="40" w:after="60"/>
      <w:textAlignment w:val="baseline"/>
    </w:pPr>
    <w:rPr>
      <w:rFonts w:ascii="Verdana" w:hAnsi="Verdana" w:cs="Arial"/>
      <w:sz w:val="16"/>
    </w:rPr>
  </w:style>
  <w:style w:type="paragraph" w:styleId="List3">
    <w:name w:val="List 3"/>
    <w:basedOn w:val="Normal"/>
    <w:uiPriority w:val="99"/>
    <w:semiHidden/>
    <w:rsid w:val="00A52EAF"/>
    <w:pPr>
      <w:spacing w:before="0"/>
      <w:ind w:left="1221" w:hanging="288"/>
    </w:pPr>
  </w:style>
  <w:style w:type="paragraph" w:customStyle="1" w:styleId="Comment">
    <w:name w:val="Comment"/>
    <w:uiPriority w:val="99"/>
    <w:rsid w:val="00A52E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Verdana" w:hAnsi="Verdana" w:cs="Arial"/>
      <w:color w:val="FF0000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A52EAF"/>
    <w:pPr>
      <w:spacing w:before="240" w:after="0"/>
      <w:ind w:left="141" w:hanging="141"/>
    </w:pPr>
    <w:rPr>
      <w:rFonts w:cs="Arial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rsid w:val="00A52EAF"/>
    <w:rPr>
      <w:vertAlign w:val="superscript"/>
    </w:rPr>
  </w:style>
  <w:style w:type="paragraph" w:styleId="Footer">
    <w:name w:val="footer"/>
    <w:basedOn w:val="Normal"/>
    <w:link w:val="FooterChar"/>
    <w:uiPriority w:val="99"/>
    <w:rsid w:val="00043008"/>
    <w:pPr>
      <w:tabs>
        <w:tab w:val="center" w:pos="3790"/>
        <w:tab w:val="right" w:pos="8300"/>
      </w:tabs>
      <w:spacing w:before="0" w:after="0"/>
      <w:ind w:left="-720"/>
    </w:pPr>
    <w:rPr>
      <w:rFonts w:cs="Arial"/>
      <w:iCs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A52EAF"/>
    <w:pPr>
      <w:spacing w:before="240" w:after="0"/>
      <w:ind w:left="141" w:hanging="141"/>
    </w:pPr>
    <w:rPr>
      <w:rFonts w:cs="Arial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rsid w:val="00A52EAF"/>
    <w:rPr>
      <w:vertAlign w:val="superscript"/>
    </w:rPr>
  </w:style>
  <w:style w:type="character" w:styleId="PageNumber">
    <w:name w:val="page number"/>
    <w:basedOn w:val="DefaultParagraphFont"/>
    <w:uiPriority w:val="99"/>
    <w:semiHidden/>
    <w:rsid w:val="00A52EAF"/>
  </w:style>
  <w:style w:type="character" w:styleId="Hyperlink">
    <w:name w:val="Hyperlink"/>
    <w:basedOn w:val="DefaultParagraphFont"/>
    <w:uiPriority w:val="99"/>
    <w:rsid w:val="0061430F"/>
    <w:rPr>
      <w:rFonts w:ascii="Arial" w:hAnsi="Arial"/>
      <w:color w:val="0070C0"/>
      <w:sz w:val="20"/>
      <w:u w:val="single"/>
    </w:rPr>
  </w:style>
  <w:style w:type="character" w:customStyle="1" w:styleId="Char">
    <w:name w:val="Char"/>
    <w:basedOn w:val="DefaultParagraphFont"/>
    <w:uiPriority w:val="99"/>
    <w:rsid w:val="00A52EAF"/>
    <w:rPr>
      <w:rFonts w:ascii="Verdana" w:hAnsi="Verdana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uiPriority w:val="99"/>
    <w:semiHidden/>
    <w:rsid w:val="00A52EAF"/>
    <w:pPr>
      <w:ind w:left="600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A52EAF"/>
    <w:pPr>
      <w:ind w:left="400" w:hanging="400"/>
    </w:pPr>
  </w:style>
  <w:style w:type="paragraph" w:styleId="BalloonText">
    <w:name w:val="Balloon Text"/>
    <w:basedOn w:val="Normal"/>
    <w:link w:val="BalloonTextChar"/>
    <w:uiPriority w:val="99"/>
    <w:semiHidden/>
    <w:rsid w:val="00A52EAF"/>
    <w:rPr>
      <w:rFonts w:ascii="Tahoma" w:hAnsi="Tahoma" w:cs="Tahoma"/>
      <w:sz w:val="16"/>
      <w:szCs w:val="16"/>
    </w:rPr>
  </w:style>
  <w:style w:type="paragraph" w:customStyle="1" w:styleId="tabletext0">
    <w:name w:val="table.text"/>
    <w:basedOn w:val="Normal"/>
    <w:uiPriority w:val="99"/>
    <w:rsid w:val="00A52EAF"/>
    <w:pPr>
      <w:suppressAutoHyphens/>
      <w:overflowPunct/>
      <w:autoSpaceDE/>
      <w:autoSpaceDN/>
      <w:adjustRightInd/>
      <w:spacing w:after="40"/>
      <w:textAlignment w:val="auto"/>
    </w:pPr>
    <w:rPr>
      <w:b/>
      <w:kern w:val="32"/>
      <w:sz w:val="18"/>
      <w:szCs w:val="20"/>
    </w:rPr>
  </w:style>
  <w:style w:type="paragraph" w:customStyle="1" w:styleId="ProjectTitle">
    <w:name w:val="Project Title"/>
    <w:basedOn w:val="Normal"/>
    <w:uiPriority w:val="99"/>
    <w:qFormat/>
    <w:rsid w:val="001105CC"/>
    <w:pPr>
      <w:overflowPunct/>
      <w:autoSpaceDE/>
      <w:autoSpaceDN/>
      <w:adjustRightInd/>
      <w:spacing w:before="0" w:after="0"/>
      <w:textAlignment w:val="auto"/>
    </w:pPr>
    <w:rPr>
      <w:rFonts w:ascii="Arial Bold" w:hAnsi="Arial Bold" w:cs="Arial"/>
      <w:b/>
      <w:color w:val="0056A3"/>
      <w:sz w:val="28"/>
      <w:szCs w:val="28"/>
      <w:lang w:val="en-GB"/>
    </w:rPr>
  </w:style>
  <w:style w:type="paragraph" w:customStyle="1" w:styleId="Address">
    <w:name w:val="Address"/>
    <w:basedOn w:val="Normal"/>
    <w:uiPriority w:val="99"/>
    <w:qFormat/>
    <w:rsid w:val="001105CC"/>
    <w:pPr>
      <w:overflowPunct/>
      <w:autoSpaceDE/>
      <w:autoSpaceDN/>
      <w:adjustRightInd/>
      <w:spacing w:before="0" w:after="0"/>
      <w:textAlignment w:val="auto"/>
    </w:pPr>
    <w:rPr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43008"/>
    <w:rPr>
      <w:rFonts w:ascii="Arial" w:hAnsi="Arial" w:cs="Arial"/>
      <w:iCs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61430F"/>
    <w:rPr>
      <w:rFonts w:ascii="Arial" w:hAnsi="Arial" w:cs="Arial"/>
      <w:i/>
      <w:iCs/>
      <w:sz w:val="16"/>
      <w:szCs w:val="16"/>
    </w:rPr>
  </w:style>
  <w:style w:type="paragraph" w:customStyle="1" w:styleId="Heading1-Normal">
    <w:name w:val="Heading 1-Normal"/>
    <w:uiPriority w:val="99"/>
    <w:rsid w:val="00E121CB"/>
    <w:pPr>
      <w:ind w:left="547"/>
    </w:pPr>
    <w:rPr>
      <w:rFonts w:ascii="Arial" w:hAnsi="Arial"/>
      <w:sz w:val="22"/>
    </w:rPr>
  </w:style>
  <w:style w:type="paragraph" w:styleId="ListParagraph">
    <w:name w:val="List Paragraph"/>
    <w:aliases w:val="lp1,List Paragraph1,List Paragraph Char Char,b1,Colorful List - Accent 11,Number_1,new,SGLText List Paragraph,Normal Sentence,b1 + Justified,ListPar1,List Paragraph2,List Paragraph11,list1,Figure_name,Equipment,List_TIS"/>
    <w:basedOn w:val="Normal"/>
    <w:link w:val="ListParagraphChar"/>
    <w:uiPriority w:val="34"/>
    <w:qFormat/>
    <w:rsid w:val="0044057B"/>
    <w:pPr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61B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1B8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1B8F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B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B8F"/>
    <w:rPr>
      <w:rFonts w:ascii="Arial" w:hAnsi="Arial"/>
      <w:b/>
      <w:bCs/>
      <w:lang w:val="en-US" w:eastAsia="en-US"/>
    </w:rPr>
  </w:style>
  <w:style w:type="paragraph" w:styleId="Caption">
    <w:name w:val="caption"/>
    <w:basedOn w:val="Normal"/>
    <w:next w:val="Normal"/>
    <w:uiPriority w:val="99"/>
    <w:unhideWhenUsed/>
    <w:qFormat/>
    <w:rsid w:val="005D7D2D"/>
    <w:rPr>
      <w:b/>
      <w:bCs/>
      <w:szCs w:val="20"/>
    </w:rPr>
  </w:style>
  <w:style w:type="table" w:styleId="TableGrid">
    <w:name w:val="Table Grid"/>
    <w:basedOn w:val="TableNormal"/>
    <w:uiPriority w:val="99"/>
    <w:rsid w:val="00EE78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 1."/>
    <w:basedOn w:val="Normal"/>
    <w:link w:val="Normal1Char"/>
    <w:uiPriority w:val="99"/>
    <w:qFormat/>
    <w:rsid w:val="00EE399C"/>
    <w:pPr>
      <w:overflowPunct/>
      <w:autoSpaceDE/>
      <w:autoSpaceDN/>
      <w:adjustRightInd/>
      <w:spacing w:before="0" w:after="200" w:line="276" w:lineRule="auto"/>
      <w:ind w:left="360"/>
      <w:jc w:val="left"/>
      <w:textAlignment w:val="auto"/>
    </w:pPr>
    <w:rPr>
      <w:rFonts w:ascii="Arial Narrow" w:hAnsi="Arial Narrow"/>
      <w:sz w:val="24"/>
    </w:rPr>
  </w:style>
  <w:style w:type="character" w:customStyle="1" w:styleId="Normal1Char">
    <w:name w:val="Normal 1. Char"/>
    <w:basedOn w:val="DefaultParagraphFont"/>
    <w:link w:val="Normal1"/>
    <w:uiPriority w:val="99"/>
    <w:rsid w:val="00EE399C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53"/>
    <w:rPr>
      <w:rFonts w:ascii="Tahoma" w:hAnsi="Tahoma" w:cs="Tahoma"/>
      <w:sz w:val="16"/>
      <w:szCs w:val="16"/>
    </w:rPr>
  </w:style>
  <w:style w:type="table" w:styleId="MediumShading2-Accent5">
    <w:name w:val="Medium Shading 2 Accent 5"/>
    <w:basedOn w:val="TableNormal"/>
    <w:uiPriority w:val="99"/>
    <w:rsid w:val="00274E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2">
    <w:name w:val="Body Text 2"/>
    <w:basedOn w:val="Normal"/>
    <w:link w:val="BodyText2Char"/>
    <w:uiPriority w:val="99"/>
    <w:semiHidden/>
    <w:unhideWhenUsed/>
    <w:rsid w:val="00FA3AC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A3ACC"/>
    <w:rPr>
      <w:rFonts w:ascii="Arial" w:hAnsi="Arial"/>
      <w:szCs w:val="24"/>
    </w:rPr>
  </w:style>
  <w:style w:type="paragraph" w:customStyle="1" w:styleId="WW-BlockText">
    <w:name w:val="WW-Block Text"/>
    <w:basedOn w:val="Normal"/>
    <w:uiPriority w:val="99"/>
    <w:rsid w:val="00FA3ACC"/>
    <w:pPr>
      <w:widowControl w:val="0"/>
      <w:suppressAutoHyphens/>
      <w:spacing w:before="0" w:after="0"/>
      <w:ind w:left="-90" w:right="-1620" w:firstLine="1"/>
    </w:pPr>
    <w:rPr>
      <w:rFonts w:ascii="Times New Roman" w:hAnsi="Times New Roman"/>
      <w:color w:val="000000"/>
      <w:sz w:val="22"/>
      <w:szCs w:val="20"/>
    </w:rPr>
  </w:style>
  <w:style w:type="character" w:customStyle="1" w:styleId="st">
    <w:name w:val="st"/>
    <w:basedOn w:val="DefaultParagraphFont"/>
    <w:uiPriority w:val="99"/>
    <w:rsid w:val="009504F6"/>
  </w:style>
  <w:style w:type="character" w:styleId="Emphasis">
    <w:name w:val="Emphasis"/>
    <w:basedOn w:val="DefaultParagraphFont"/>
    <w:uiPriority w:val="99"/>
    <w:qFormat/>
    <w:rsid w:val="009504F6"/>
    <w:rPr>
      <w:i/>
      <w:iCs/>
    </w:rPr>
  </w:style>
  <w:style w:type="paragraph" w:styleId="NoSpacing">
    <w:name w:val="No Spacing"/>
    <w:uiPriority w:val="99"/>
    <w:qFormat/>
    <w:rsid w:val="009504F6"/>
    <w:rPr>
      <w:rFonts w:ascii="Calibri" w:hAnsi="Calibri"/>
      <w:sz w:val="22"/>
      <w:szCs w:val="22"/>
      <w:lang w:bidi="ta-IN"/>
    </w:rPr>
  </w:style>
  <w:style w:type="character" w:customStyle="1" w:styleId="BodyTextChar">
    <w:name w:val="Body Text Char"/>
    <w:basedOn w:val="DefaultParagraphFont"/>
    <w:link w:val="BodyText"/>
    <w:semiHidden/>
    <w:rsid w:val="006C0518"/>
    <w:rPr>
      <w:rFonts w:ascii="Arial" w:hAnsi="Arial"/>
      <w:sz w:val="22"/>
      <w:szCs w:val="22"/>
    </w:rPr>
  </w:style>
  <w:style w:type="paragraph" w:customStyle="1" w:styleId="Main">
    <w:name w:val="Main"/>
    <w:basedOn w:val="BodyText"/>
    <w:uiPriority w:val="99"/>
    <w:rsid w:val="006C0518"/>
    <w:pPr>
      <w:widowControl w:val="0"/>
      <w:numPr>
        <w:numId w:val="3"/>
      </w:numPr>
      <w:overflowPunct/>
      <w:spacing w:before="0" w:after="0"/>
      <w:jc w:val="left"/>
      <w:textAlignment w:val="auto"/>
    </w:pPr>
    <w:rPr>
      <w:rFonts w:ascii="Tahoma" w:hAnsi="Tahoma" w:cs="Arial"/>
      <w:b/>
      <w:bCs/>
      <w:szCs w:val="20"/>
      <w:u w:val="single"/>
    </w:rPr>
  </w:style>
  <w:style w:type="paragraph" w:customStyle="1" w:styleId="ListItemMS">
    <w:name w:val="List Item  MS"/>
    <w:basedOn w:val="Normal"/>
    <w:uiPriority w:val="99"/>
    <w:rsid w:val="006C0518"/>
    <w:pPr>
      <w:numPr>
        <w:numId w:val="4"/>
      </w:numPr>
      <w:overflowPunct/>
      <w:spacing w:before="60" w:after="60"/>
      <w:ind w:left="432" w:firstLine="0"/>
      <w:textAlignment w:val="auto"/>
    </w:pPr>
    <w:rPr>
      <w:rFonts w:ascii="Verdana" w:hAnsi="Verdana" w:cs="Tahoma"/>
      <w:color w:val="000000"/>
      <w:sz w:val="22"/>
      <w:szCs w:val="22"/>
    </w:rPr>
  </w:style>
  <w:style w:type="paragraph" w:customStyle="1" w:styleId="StyleListItemMSAsianCalibri">
    <w:name w:val="Style List Item  MS + (Asian) Calibri"/>
    <w:basedOn w:val="ListItemMS"/>
    <w:link w:val="StyleListItemMSAsianCalibriChar"/>
    <w:uiPriority w:val="99"/>
    <w:rsid w:val="006C0518"/>
    <w:pPr>
      <w:jc w:val="left"/>
    </w:pPr>
    <w:rPr>
      <w:rFonts w:eastAsia="Calibri"/>
    </w:rPr>
  </w:style>
  <w:style w:type="character" w:customStyle="1" w:styleId="StyleListItemMSAsianCalibriChar">
    <w:name w:val="Style List Item  MS + (Asian) Calibri Char"/>
    <w:basedOn w:val="DefaultParagraphFont"/>
    <w:link w:val="StyleListItemMSAsianCalibri"/>
    <w:uiPriority w:val="99"/>
    <w:rsid w:val="006C0518"/>
    <w:rPr>
      <w:rFonts w:ascii="Verdana" w:eastAsia="Calibri" w:hAnsi="Verdana" w:cs="Tahoma"/>
      <w:color w:val="000000"/>
      <w:sz w:val="22"/>
      <w:szCs w:val="22"/>
    </w:rPr>
  </w:style>
  <w:style w:type="paragraph" w:customStyle="1" w:styleId="WSIBB4">
    <w:name w:val="WSIB B4"/>
    <w:basedOn w:val="Normal"/>
    <w:uiPriority w:val="99"/>
    <w:rsid w:val="00FC3EAF"/>
    <w:pPr>
      <w:numPr>
        <w:numId w:val="5"/>
      </w:numPr>
      <w:tabs>
        <w:tab w:val="clear" w:pos="360"/>
      </w:tabs>
      <w:suppressAutoHyphens/>
      <w:overflowPunct/>
      <w:autoSpaceDE/>
      <w:autoSpaceDN/>
      <w:adjustRightInd/>
      <w:spacing w:before="80"/>
      <w:ind w:left="262" w:hanging="262"/>
      <w:textAlignment w:val="auto"/>
    </w:pPr>
    <w:rPr>
      <w:snapToGrid w:val="0"/>
      <w:szCs w:val="20"/>
    </w:rPr>
  </w:style>
  <w:style w:type="paragraph" w:customStyle="1" w:styleId="Standard">
    <w:name w:val="Standard"/>
    <w:uiPriority w:val="99"/>
    <w:rsid w:val="00FC3EAF"/>
    <w:rPr>
      <w:lang w:val="en-GB"/>
    </w:rPr>
  </w:style>
  <w:style w:type="paragraph" w:customStyle="1" w:styleId="BodyText1">
    <w:name w:val="Body Text1"/>
    <w:aliases w:val="b"/>
    <w:basedOn w:val="Normal"/>
    <w:rsid w:val="00FF60A8"/>
    <w:pPr>
      <w:overflowPunct/>
      <w:autoSpaceDE/>
      <w:autoSpaceDN/>
      <w:adjustRightInd/>
      <w:spacing w:before="0" w:after="0"/>
      <w:textAlignment w:val="auto"/>
    </w:pPr>
    <w:rPr>
      <w:snapToGrid w:val="0"/>
      <w:color w:val="000000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9"/>
    <w:rsid w:val="002C7D6D"/>
    <w:rPr>
      <w:rFonts w:ascii="Arial" w:hAnsi="Arial"/>
      <w:b/>
      <w:color w:val="0056A3"/>
      <w:sz w:val="32"/>
      <w:szCs w:val="66"/>
    </w:rPr>
  </w:style>
  <w:style w:type="character" w:customStyle="1" w:styleId="Heading2Char">
    <w:name w:val="Heading 2 Char"/>
    <w:aliases w:val="H2 Char,h2 Char,A.B.C. Char,Activity Char,Main Heading Char,mh Char,A Char,Sub-Head1 Char,Chapter Title Char,heading 2 Char,h2 main heading Char,Level I for #'s Char,hoofd 2 Char,Heading2-bio Char,Career Exp. Char,Frame Title Char,h Char"/>
    <w:basedOn w:val="DefaultParagraphFont"/>
    <w:link w:val="Heading2"/>
    <w:uiPriority w:val="99"/>
    <w:rsid w:val="00E42A1E"/>
    <w:rPr>
      <w:rFonts w:ascii="Arial Narrow" w:hAnsi="Arial Narrow"/>
      <w:b/>
      <w:color w:val="000000" w:themeColor="text1"/>
      <w:sz w:val="28"/>
      <w:szCs w:val="56"/>
    </w:rPr>
  </w:style>
  <w:style w:type="character" w:styleId="Strong">
    <w:name w:val="Strong"/>
    <w:basedOn w:val="DefaultParagraphFont"/>
    <w:uiPriority w:val="99"/>
    <w:qFormat/>
    <w:rsid w:val="005351FE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5351FE"/>
  </w:style>
  <w:style w:type="paragraph" w:customStyle="1" w:styleId="BodytextMS">
    <w:name w:val="Body text MS"/>
    <w:basedOn w:val="Normal"/>
    <w:link w:val="BodytextMSCharChar"/>
    <w:uiPriority w:val="99"/>
    <w:rsid w:val="002B22D2"/>
    <w:pPr>
      <w:overflowPunct/>
      <w:spacing w:before="0"/>
      <w:textAlignment w:val="auto"/>
    </w:pPr>
    <w:rPr>
      <w:rFonts w:ascii="Verdana" w:hAnsi="Verdana" w:cs="Tahoma"/>
      <w:color w:val="000000"/>
      <w:sz w:val="22"/>
      <w:szCs w:val="22"/>
    </w:rPr>
  </w:style>
  <w:style w:type="character" w:customStyle="1" w:styleId="BodytextMSCharChar">
    <w:name w:val="Body text MS Char Char"/>
    <w:basedOn w:val="DefaultParagraphFont"/>
    <w:link w:val="BodytextMS"/>
    <w:uiPriority w:val="99"/>
    <w:rsid w:val="002B22D2"/>
    <w:rPr>
      <w:rFonts w:ascii="Verdana" w:hAnsi="Verdana" w:cs="Tahoma"/>
      <w:color w:val="000000"/>
      <w:sz w:val="22"/>
      <w:szCs w:val="22"/>
    </w:rPr>
  </w:style>
  <w:style w:type="paragraph" w:customStyle="1" w:styleId="Instruction">
    <w:name w:val="Instruction"/>
    <w:basedOn w:val="Normal"/>
    <w:uiPriority w:val="99"/>
    <w:rsid w:val="002B22D2"/>
    <w:pPr>
      <w:overflowPunct/>
      <w:autoSpaceDE/>
      <w:autoSpaceDN/>
      <w:adjustRightInd/>
      <w:spacing w:before="0" w:after="0"/>
      <w:ind w:left="426"/>
      <w:jc w:val="left"/>
      <w:textAlignment w:val="auto"/>
    </w:pPr>
    <w:rPr>
      <w:rFonts w:ascii="Tahoma" w:hAnsi="Tahoma"/>
      <w:b/>
      <w:sz w:val="24"/>
      <w:szCs w:val="20"/>
      <w:lang w:val="en-GB"/>
    </w:rPr>
  </w:style>
  <w:style w:type="paragraph" w:customStyle="1" w:styleId="StrongMS">
    <w:name w:val="Strong MS"/>
    <w:basedOn w:val="Normal"/>
    <w:uiPriority w:val="99"/>
    <w:rsid w:val="002B22D2"/>
    <w:pPr>
      <w:overflowPunct/>
      <w:autoSpaceDE/>
      <w:autoSpaceDN/>
      <w:adjustRightInd/>
      <w:spacing w:before="0" w:after="0"/>
      <w:textAlignment w:val="auto"/>
    </w:pPr>
    <w:rPr>
      <w:rFonts w:ascii="Tahoma" w:eastAsia="Calibri" w:hAnsi="Tahoma"/>
      <w:b/>
      <w:bCs/>
      <w:sz w:val="22"/>
      <w:szCs w:val="20"/>
      <w:lang w:val="en-GB"/>
    </w:rPr>
  </w:style>
  <w:style w:type="paragraph" w:customStyle="1" w:styleId="StyleInstruction11ptNotBoldJustifiedLeft05">
    <w:name w:val="Style Instruction + 11 pt Not Bold Justified Left:  0.5&quot;"/>
    <w:basedOn w:val="Instruction"/>
    <w:uiPriority w:val="99"/>
    <w:rsid w:val="002B22D2"/>
    <w:pPr>
      <w:ind w:left="720"/>
      <w:jc w:val="both"/>
    </w:pPr>
    <w:rPr>
      <w:rFonts w:ascii="Verdana" w:eastAsia="Calibri" w:hAnsi="Verdana"/>
      <w:b w:val="0"/>
      <w:sz w:val="22"/>
      <w:szCs w:val="22"/>
    </w:rPr>
  </w:style>
  <w:style w:type="paragraph" w:customStyle="1" w:styleId="StyleInstruction11ptNotBoldLeft05">
    <w:name w:val="Style Instruction + 11 pt Not Bold Left:  0.5&quot;"/>
    <w:basedOn w:val="Instruction"/>
    <w:uiPriority w:val="99"/>
    <w:rsid w:val="002B22D2"/>
    <w:pPr>
      <w:ind w:left="720"/>
    </w:pPr>
    <w:rPr>
      <w:rFonts w:ascii="Verdana" w:eastAsia="Calibri" w:hAnsi="Verdana"/>
      <w:b w:val="0"/>
      <w:sz w:val="22"/>
      <w:szCs w:val="22"/>
    </w:rPr>
  </w:style>
  <w:style w:type="character" w:customStyle="1" w:styleId="Heading3Char">
    <w:name w:val="Heading 3 Char"/>
    <w:aliases w:val="3 Char,SQS_Heading3 Char,GPH Heading 3 Char,L3 Char,h3 Char,H3 Char,Head 3 Char,4 Char,l3 Char,Level 3 Head Char,heading 3 Char,título 3 Char,HHHeading Char,Kop 3V Char,3heading Char,NormalHeading 3 Char,Bold Head Char,bh Char,1.2.3. Char"/>
    <w:basedOn w:val="DefaultParagraphFont"/>
    <w:link w:val="Heading30"/>
    <w:uiPriority w:val="99"/>
    <w:rsid w:val="001C3EEE"/>
    <w:rPr>
      <w:rFonts w:ascii="Arial" w:hAnsi="Arial"/>
      <w:iCs/>
      <w:color w:val="0056A3"/>
      <w:sz w:val="24"/>
      <w:szCs w:val="48"/>
    </w:rPr>
  </w:style>
  <w:style w:type="character" w:customStyle="1" w:styleId="Heading4Char">
    <w:name w:val="Heading 4 Char"/>
    <w:aliases w:val="l4 Char,I4 Char,heading4 Char,heading&#10;4 Char,Sub sub heading Char,H4 Char,Title1 Char,heading Char"/>
    <w:basedOn w:val="DefaultParagraphFont"/>
    <w:link w:val="Heading4"/>
    <w:uiPriority w:val="99"/>
    <w:locked/>
    <w:rsid w:val="000F4C28"/>
    <w:rPr>
      <w:rFonts w:ascii="Arial" w:hAnsi="Arial"/>
      <w:color w:val="0000FF"/>
      <w:sz w:val="24"/>
      <w:szCs w:val="36"/>
    </w:rPr>
  </w:style>
  <w:style w:type="character" w:customStyle="1" w:styleId="Heading5Char">
    <w:name w:val="Heading 5 Char"/>
    <w:aliases w:val="H5 Char,L5 Char,5 Char"/>
    <w:basedOn w:val="DefaultParagraphFont"/>
    <w:link w:val="Heading5"/>
    <w:uiPriority w:val="99"/>
    <w:locked/>
    <w:rsid w:val="000F4C28"/>
    <w:rPr>
      <w:rFonts w:ascii="Arial" w:hAnsi="Arial"/>
      <w:i/>
      <w:iCs/>
      <w:color w:val="0000FF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F4C28"/>
    <w:rPr>
      <w:rFonts w:ascii="Arial" w:hAnsi="Arial"/>
      <w:i/>
      <w:iCs/>
      <w:color w:val="0000FF"/>
      <w:szCs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F4C28"/>
    <w:rPr>
      <w:rFonts w:ascii="Arial" w:hAnsi="Arial"/>
      <w:i/>
      <w:iCs/>
      <w:color w:val="0000F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F4C28"/>
    <w:rPr>
      <w:rFonts w:ascii="Arial" w:hAnsi="Arial"/>
      <w:i/>
      <w:iCs/>
      <w:color w:val="0000FF"/>
      <w:sz w:val="32"/>
      <w:szCs w:val="32"/>
    </w:rPr>
  </w:style>
  <w:style w:type="character" w:customStyle="1" w:styleId="Heading9Char">
    <w:name w:val="Heading 9 Char"/>
    <w:aliases w:val="h9 Char"/>
    <w:basedOn w:val="DefaultParagraphFont"/>
    <w:link w:val="Heading9"/>
    <w:uiPriority w:val="99"/>
    <w:locked/>
    <w:rsid w:val="000F4C28"/>
    <w:rPr>
      <w:rFonts w:ascii="Arial" w:hAnsi="Arial"/>
      <w:i/>
      <w:iCs/>
      <w:color w:val="0000F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F4C28"/>
    <w:rPr>
      <w:rFonts w:ascii="Arial" w:hAnsi="Arial"/>
      <w:i/>
      <w:iCs/>
      <w:color w:val="0000FF"/>
      <w:sz w:val="44"/>
      <w:szCs w:val="7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F4C28"/>
    <w:rPr>
      <w:rFonts w:ascii="Verdana" w:hAnsi="Verdana"/>
      <w:i/>
      <w:iCs/>
      <w:color w:val="0000FF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F4C28"/>
    <w:rPr>
      <w:rFonts w:ascii="Arial" w:hAnsi="Arial" w:cs="Arial"/>
      <w:sz w:val="18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F4C28"/>
    <w:rPr>
      <w:rFonts w:ascii="Arial" w:hAnsi="Arial" w:cs="Arial"/>
      <w:sz w:val="18"/>
      <w:szCs w:val="18"/>
    </w:rPr>
  </w:style>
  <w:style w:type="character" w:customStyle="1" w:styleId="Heading2Char2">
    <w:name w:val="Heading 2 Char2"/>
    <w:aliases w:val="Header1 Char1,H2 Char2,h2 Char2,A.B.C. Char2,Activity Char2,Main Heading Char2,mh Char2,A Char2,Sub-Head1 Char2,Chapter Title Char2,h2 main heading Char2,Level I for #'s Char2,hoofd 2 Char2,Heading2-bio Char2,Career Exp. Char2,h Char2"/>
    <w:basedOn w:val="DefaultParagraphFont"/>
    <w:uiPriority w:val="99"/>
    <w:locked/>
    <w:rsid w:val="000F4C28"/>
    <w:rPr>
      <w:rFonts w:ascii="Arial" w:hAnsi="Arial" w:cs="Arial"/>
      <w:i/>
      <w:iCs/>
      <w:sz w:val="16"/>
      <w:szCs w:val="16"/>
    </w:rPr>
  </w:style>
  <w:style w:type="character" w:customStyle="1" w:styleId="Heading3Char1">
    <w:name w:val="Heading 3 Char1"/>
    <w:aliases w:val="3 Char1,SQS_Heading3 Char1,GPH Heading 3 Char1,L3 Char1,h3 Char1,H3 Char1,Head 3 Char1,4 Char1,l3 Char1,Level 3 Head Char1,título 3 Char1,HHHeading Char1,Kop 3V Char1,3heading Char1,NormalHeading 3 Char1,Bold Head Char1,bh Char1,CT Char1"/>
    <w:basedOn w:val="DefaultParagraphFont"/>
    <w:uiPriority w:val="99"/>
    <w:locked/>
    <w:rsid w:val="000F4C28"/>
    <w:rPr>
      <w:rFonts w:ascii="Arial" w:hAnsi="Arial" w:cs="Arial"/>
      <w:color w:val="0056A3"/>
      <w:sz w:val="48"/>
      <w:szCs w:val="48"/>
    </w:rPr>
  </w:style>
  <w:style w:type="paragraph" w:styleId="BodyTextIndent3">
    <w:name w:val="Body Text Indent 3"/>
    <w:basedOn w:val="Normal"/>
    <w:link w:val="BodyTextIndent3Char"/>
    <w:uiPriority w:val="99"/>
    <w:rsid w:val="000F4C28"/>
    <w:pPr>
      <w:ind w:left="360"/>
    </w:pPr>
    <w:rPr>
      <w:rFonts w:cs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4C28"/>
    <w:rPr>
      <w:rFonts w:ascii="Arial" w:hAnsi="Arial" w:cs="Arial"/>
      <w:sz w:val="16"/>
      <w:szCs w:val="16"/>
    </w:rPr>
  </w:style>
  <w:style w:type="paragraph" w:customStyle="1" w:styleId="S1-SOWBody">
    <w:name w:val="S1-SOW Body"/>
    <w:basedOn w:val="Normal"/>
    <w:link w:val="S1-SOWBodyChar"/>
    <w:uiPriority w:val="99"/>
    <w:rsid w:val="000F4C28"/>
    <w:pPr>
      <w:overflowPunct/>
      <w:autoSpaceDE/>
      <w:autoSpaceDN/>
      <w:adjustRightInd/>
      <w:spacing w:before="0"/>
      <w:ind w:left="432"/>
      <w:textAlignment w:val="auto"/>
    </w:pPr>
    <w:rPr>
      <w:rFonts w:ascii="Verdana" w:hAnsi="Verdana" w:cs="Verdana"/>
      <w:szCs w:val="20"/>
    </w:rPr>
  </w:style>
  <w:style w:type="character" w:customStyle="1" w:styleId="S1-SOWBodyChar">
    <w:name w:val="S1-SOW Body Char"/>
    <w:basedOn w:val="DefaultParagraphFont"/>
    <w:link w:val="S1-SOWBody"/>
    <w:uiPriority w:val="99"/>
    <w:locked/>
    <w:rsid w:val="000F4C28"/>
    <w:rPr>
      <w:rFonts w:ascii="Verdana" w:hAnsi="Verdana" w:cs="Verdana"/>
    </w:rPr>
  </w:style>
  <w:style w:type="paragraph" w:customStyle="1" w:styleId="normal11">
    <w:name w:val="normal 1.1"/>
    <w:basedOn w:val="Normal"/>
    <w:link w:val="normal11Char"/>
    <w:uiPriority w:val="99"/>
    <w:rsid w:val="000F4C28"/>
    <w:pPr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rFonts w:ascii="Arial Narrow" w:hAnsi="Arial Narrow" w:cs="Arial Narrow"/>
      <w:sz w:val="24"/>
    </w:rPr>
  </w:style>
  <w:style w:type="character" w:customStyle="1" w:styleId="normal11Char">
    <w:name w:val="normal 1.1 Char"/>
    <w:basedOn w:val="DefaultParagraphFont"/>
    <w:link w:val="normal11"/>
    <w:uiPriority w:val="99"/>
    <w:locked/>
    <w:rsid w:val="000F4C28"/>
    <w:rPr>
      <w:rFonts w:ascii="Arial Narrow" w:hAnsi="Arial Narrow" w:cs="Arial Narrow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A3ED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A3EDC"/>
    <w:rPr>
      <w:rFonts w:ascii="Arial" w:hAnsi="Arial"/>
      <w:szCs w:val="24"/>
    </w:rPr>
  </w:style>
  <w:style w:type="paragraph" w:customStyle="1" w:styleId="Heading3">
    <w:name w:val="Heading3"/>
    <w:basedOn w:val="Heading2"/>
    <w:next w:val="Normal"/>
    <w:qFormat/>
    <w:rsid w:val="00913833"/>
    <w:pPr>
      <w:numPr>
        <w:ilvl w:val="2"/>
        <w:numId w:val="9"/>
      </w:numPr>
      <w:overflowPunct/>
      <w:autoSpaceDE/>
      <w:autoSpaceDN/>
      <w:adjustRightInd/>
      <w:spacing w:before="200" w:after="0" w:line="276" w:lineRule="auto"/>
      <w:jc w:val="left"/>
      <w:textAlignment w:val="auto"/>
    </w:pPr>
    <w:rPr>
      <w:b w:val="0"/>
      <w:bCs/>
      <w:color w:val="auto"/>
      <w:szCs w:val="26"/>
    </w:rPr>
  </w:style>
  <w:style w:type="paragraph" w:styleId="NormalWeb">
    <w:name w:val="Normal (Web)"/>
    <w:basedOn w:val="Normal"/>
    <w:uiPriority w:val="99"/>
    <w:semiHidden/>
    <w:unhideWhenUsed/>
    <w:rsid w:val="00A5408E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369E"/>
    <w:rPr>
      <w:color w:val="605E5C"/>
      <w:shd w:val="clear" w:color="auto" w:fill="E1DFDD"/>
    </w:rPr>
  </w:style>
  <w:style w:type="character" w:customStyle="1" w:styleId="ListParagraphChar">
    <w:name w:val="List Paragraph Char"/>
    <w:aliases w:val="lp1 Char,List Paragraph1 Char,List Paragraph Char Char Char,b1 Char,Colorful List - Accent 11 Char,Number_1 Char,new Char,SGLText List Paragraph Char,Normal Sentence Char,b1 + Justified Char,ListPar1 Char,List Paragraph2 Char"/>
    <w:basedOn w:val="DefaultParagraphFont"/>
    <w:link w:val="ListParagraph"/>
    <w:uiPriority w:val="34"/>
    <w:qFormat/>
    <w:locked/>
    <w:rsid w:val="00B31B0E"/>
    <w:rPr>
      <w:rFonts w:ascii="Calibri" w:hAnsi="Calibri"/>
      <w:sz w:val="22"/>
      <w:szCs w:val="22"/>
    </w:rPr>
  </w:style>
  <w:style w:type="table" w:customStyle="1" w:styleId="TableGrid0">
    <w:name w:val="TableGrid"/>
    <w:rsid w:val="00150B5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0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67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0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3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6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6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5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0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3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5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7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9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74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6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64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8823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5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2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1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jita\BCMMI\PRP\vMoksha%20SI%20propos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5E0C0-D766-4C19-9C34-3449FFEB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vMoksha SI proposal template</Template>
  <TotalTime>35</TotalTime>
  <Pages>21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Vmoksha FHMS proposal</vt:lpstr>
    </vt:vector>
  </TitlesOfParts>
  <Company>vMoksha Technologies Pvt. Ltd</Company>
  <LinksUpToDate>false</LinksUpToDate>
  <CharactersWithSpaces>6137</CharactersWithSpaces>
  <SharedDoc>false</SharedDoc>
  <HLinks>
    <vt:vector size="264" baseType="variant">
      <vt:variant>
        <vt:i4>4784200</vt:i4>
      </vt:variant>
      <vt:variant>
        <vt:i4>249</vt:i4>
      </vt:variant>
      <vt:variant>
        <vt:i4>0</vt:i4>
      </vt:variant>
      <vt:variant>
        <vt:i4>5</vt:i4>
      </vt:variant>
      <vt:variant>
        <vt:lpwstr>http://www.vmokshagroup.com/</vt:lpwstr>
      </vt:variant>
      <vt:variant>
        <vt:lpwstr/>
      </vt:variant>
      <vt:variant>
        <vt:i4>3801092</vt:i4>
      </vt:variant>
      <vt:variant>
        <vt:i4>246</vt:i4>
      </vt:variant>
      <vt:variant>
        <vt:i4>0</vt:i4>
      </vt:variant>
      <vt:variant>
        <vt:i4>5</vt:i4>
      </vt:variant>
      <vt:variant>
        <vt:lpwstr>mailto:pramodk@vmokshagroup.com</vt:lpwstr>
      </vt:variant>
      <vt:variant>
        <vt:lpwstr/>
      </vt:variant>
      <vt:variant>
        <vt:i4>4784200</vt:i4>
      </vt:variant>
      <vt:variant>
        <vt:i4>243</vt:i4>
      </vt:variant>
      <vt:variant>
        <vt:i4>0</vt:i4>
      </vt:variant>
      <vt:variant>
        <vt:i4>5</vt:i4>
      </vt:variant>
      <vt:variant>
        <vt:lpwstr>http://www.vmokshagroup.com/</vt:lpwstr>
      </vt:variant>
      <vt:variant>
        <vt:lpwstr/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_Toc335386373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_Toc335386372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_Toc335386371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_Toc335386370</vt:lpwstr>
      </vt:variant>
      <vt:variant>
        <vt:i4>1507389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_Toc335386369</vt:lpwstr>
      </vt:variant>
      <vt:variant>
        <vt:i4>1507389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_Toc335386368</vt:lpwstr>
      </vt:variant>
      <vt:variant>
        <vt:i4>1507389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_Toc335386367</vt:lpwstr>
      </vt:variant>
      <vt:variant>
        <vt:i4>1507389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_Toc335386366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_Toc335386365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_Toc335386364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_Toc335386363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_Toc335386362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_Toc335386361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_Toc335386360</vt:lpwstr>
      </vt:variant>
      <vt:variant>
        <vt:i4>1310781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_Toc335386359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_Toc335386358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_Toc335386357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_Toc335386356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_Toc335386355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_Toc335386354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_Toc335386353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_Toc335386352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_Toc335386351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_Toc335386350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_Toc335386349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_Toc335386348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_Toc335386347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_Toc335386346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_Toc335386345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_Toc335386344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_Toc335386343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_Toc335386342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_Toc335386341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_Toc335386340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_Toc335386339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_Toc335386338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_Toc335386337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_Toc335386336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_Toc335386335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_Toc335386334</vt:lpwstr>
      </vt:variant>
      <vt:variant>
        <vt:i4>4784200</vt:i4>
      </vt:variant>
      <vt:variant>
        <vt:i4>3</vt:i4>
      </vt:variant>
      <vt:variant>
        <vt:i4>0</vt:i4>
      </vt:variant>
      <vt:variant>
        <vt:i4>5</vt:i4>
      </vt:variant>
      <vt:variant>
        <vt:lpwstr>http://www.vmokshagroup.com/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Vmoksha FHMS proposal</dc:title>
  <dc:creator>Vmoksha Team</dc:creator>
  <cp:lastModifiedBy>SENTHILNATHAN KARUPPAIAH</cp:lastModifiedBy>
  <cp:revision>25</cp:revision>
  <cp:lastPrinted>2012-09-28T08:36:00Z</cp:lastPrinted>
  <dcterms:created xsi:type="dcterms:W3CDTF">2018-10-27T19:22:00Z</dcterms:created>
  <dcterms:modified xsi:type="dcterms:W3CDTF">2018-10-27T19:56:00Z</dcterms:modified>
</cp:coreProperties>
</file>